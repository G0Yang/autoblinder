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6943" w:rsidRDefault="005739B0">
      <w:pPr>
        <w:pStyle w:val="a5"/>
      </w:pPr>
      <w:r>
        <w:rPr>
          <w:rFonts w:hint="eastAsia"/>
        </w:rPr>
        <w:t xml:space="preserve">Auto Blind,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제어장치</w:t>
      </w:r>
    </w:p>
    <w:p w:rsidR="005739B0" w:rsidRDefault="005739B0">
      <w:pPr>
        <w:pStyle w:val="a5"/>
      </w:pPr>
    </w:p>
    <w:p w:rsidR="006B6943" w:rsidRDefault="005739B0">
      <w:pPr>
        <w:pStyle w:val="30"/>
      </w:pPr>
      <w:bookmarkStart w:id="0" w:name="_Toc500801500"/>
      <w:bookmarkStart w:id="1" w:name="_Toc500805876"/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소프트웨어</w:t>
      </w:r>
      <w:bookmarkEnd w:id="0"/>
      <w:bookmarkEnd w:id="1"/>
    </w:p>
    <w:p w:rsidR="006B6943" w:rsidRDefault="005739B0">
      <w:pPr>
        <w:pStyle w:val="30"/>
      </w:pPr>
      <w:bookmarkStart w:id="2" w:name="_Toc500801501"/>
      <w:bookmarkStart w:id="3" w:name="_Toc500805877"/>
      <w:r>
        <w:rPr>
          <w:rFonts w:hint="eastAsia"/>
        </w:rPr>
        <w:t>최종보고서</w:t>
      </w:r>
      <w:bookmarkEnd w:id="2"/>
      <w:bookmarkEnd w:id="3"/>
    </w:p>
    <w:p w:rsidR="006B6943" w:rsidRDefault="005739B0">
      <w:pPr>
        <w:pStyle w:val="30"/>
      </w:pPr>
      <w:bookmarkStart w:id="4" w:name="_Toc500801502"/>
      <w:bookmarkStart w:id="5" w:name="_Toc500805878"/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공학과</w:t>
      </w:r>
      <w:bookmarkEnd w:id="4"/>
      <w:bookmarkEnd w:id="5"/>
    </w:p>
    <w:p w:rsidR="006B6943" w:rsidRDefault="005739B0">
      <w:pPr>
        <w:pStyle w:val="30"/>
      </w:pPr>
      <w:bookmarkStart w:id="6" w:name="_Toc500801503"/>
      <w:bookmarkStart w:id="7" w:name="_Toc500805879"/>
      <w:r>
        <w:rPr>
          <w:rFonts w:hint="eastAsia"/>
        </w:rPr>
        <w:t xml:space="preserve">1301568 </w:t>
      </w:r>
      <w:r>
        <w:rPr>
          <w:rFonts w:hint="eastAsia"/>
        </w:rPr>
        <w:t>김기영</w:t>
      </w:r>
      <w:bookmarkEnd w:id="6"/>
      <w:bookmarkEnd w:id="7"/>
    </w:p>
    <w:p w:rsidR="006B6943" w:rsidRDefault="005739B0">
      <w:pPr>
        <w:pStyle w:val="20"/>
        <w:jc w:val="center"/>
      </w:pPr>
      <w:bookmarkStart w:id="8" w:name="_Toc500801504"/>
      <w:bookmarkStart w:id="9" w:name="_Toc500805880"/>
      <w:r>
        <w:t>2017. 12. 12</w:t>
      </w:r>
      <w:bookmarkEnd w:id="8"/>
      <w:bookmarkEnd w:id="9"/>
    </w:p>
    <w:p w:rsidR="006B6943" w:rsidRDefault="006B6943">
      <w:pPr>
        <w:pStyle w:val="20"/>
      </w:pPr>
    </w:p>
    <w:p w:rsidR="00086D54" w:rsidRDefault="006B6943">
      <w:pPr>
        <w:pStyle w:val="20"/>
      </w:pPr>
      <w:r w:rsidRPr="00F37CCE">
        <w:br w:type="page"/>
      </w:r>
      <w:r w:rsidR="00086D54">
        <w:lastRenderedPageBreak/>
        <w:t xml:space="preserve"> </w:t>
      </w:r>
    </w:p>
    <w:sdt>
      <w:sdtPr>
        <w:rPr>
          <w:rFonts w:ascii="Times New Roman" w:eastAsia="굴림" w:hAnsi="Times New Roman"/>
          <w:sz w:val="24"/>
          <w:szCs w:val="24"/>
          <w:lang w:val="ko-KR"/>
        </w:rPr>
        <w:id w:val="8862930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662C2" w:rsidRDefault="00086D54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805876" w:history="1">
            <w:r w:rsidR="003662C2" w:rsidRPr="00AD3D46">
              <w:rPr>
                <w:rStyle w:val="aa"/>
                <w:noProof/>
              </w:rPr>
              <w:t>시스템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소프트웨어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_Toc500805876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77" w:history="1">
            <w:r w:rsidR="003662C2" w:rsidRPr="00AD3D46">
              <w:rPr>
                <w:rStyle w:val="aa"/>
                <w:noProof/>
              </w:rPr>
              <w:t>최종보고서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_Toc500805877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78" w:history="1">
            <w:r w:rsidR="003662C2" w:rsidRPr="00AD3D46">
              <w:rPr>
                <w:rStyle w:val="aa"/>
                <w:noProof/>
              </w:rPr>
              <w:t>컴퓨터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정보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공학과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_Toc500805878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79" w:history="1">
            <w:r w:rsidR="003662C2" w:rsidRPr="00AD3D46">
              <w:rPr>
                <w:rStyle w:val="aa"/>
                <w:noProof/>
              </w:rPr>
              <w:t xml:space="preserve">1301568 </w:t>
            </w:r>
            <w:r w:rsidR="003662C2" w:rsidRPr="00AD3D46">
              <w:rPr>
                <w:rStyle w:val="aa"/>
                <w:noProof/>
              </w:rPr>
              <w:t>김기영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_Toc500805879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2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0" w:history="1">
            <w:r w:rsidR="003662C2" w:rsidRPr="00AD3D46">
              <w:rPr>
                <w:rStyle w:val="aa"/>
                <w:noProof/>
              </w:rPr>
              <w:t>2017. 12. 12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_Toc500805880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12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1" w:history="1">
            <w:r w:rsidR="003662C2" w:rsidRPr="00AD3D46">
              <w:rPr>
                <w:rStyle w:val="aa"/>
                <w:noProof/>
              </w:rPr>
              <w:t>개요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_Toc500805881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3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12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2" w:history="1">
            <w:r w:rsidR="003662C2" w:rsidRPr="00AD3D46">
              <w:rPr>
                <w:rStyle w:val="aa"/>
                <w:noProof/>
              </w:rPr>
              <w:t>개발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구조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_Toc500805882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4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2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3" w:history="1">
            <w:r w:rsidR="003662C2" w:rsidRPr="00AD3D46">
              <w:rPr>
                <w:rStyle w:val="aa"/>
                <w:noProof/>
              </w:rPr>
              <w:t>Auto Blind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_Toc500805883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5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4" w:history="1">
            <w:r w:rsidR="003662C2" w:rsidRPr="00AD3D46">
              <w:rPr>
                <w:rStyle w:val="aa"/>
                <w:noProof/>
              </w:rPr>
              <w:t>디자인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_Toc500805884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5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5" w:history="1">
            <w:r w:rsidR="003662C2" w:rsidRPr="00AD3D46">
              <w:rPr>
                <w:rStyle w:val="aa"/>
                <w:noProof/>
              </w:rPr>
              <w:t xml:space="preserve">GPIO </w:t>
            </w:r>
            <w:r w:rsidR="003662C2" w:rsidRPr="00AD3D46">
              <w:rPr>
                <w:rStyle w:val="aa"/>
                <w:noProof/>
              </w:rPr>
              <w:t>구성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_Toc500805885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7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6" w:history="1">
            <w:r w:rsidR="003662C2" w:rsidRPr="00AD3D46">
              <w:rPr>
                <w:rStyle w:val="aa"/>
                <w:noProof/>
              </w:rPr>
              <w:t>소스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_Toc500805886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8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2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7" w:history="1">
            <w:r w:rsidR="003662C2" w:rsidRPr="00AD3D46">
              <w:rPr>
                <w:rStyle w:val="aa"/>
                <w:noProof/>
              </w:rPr>
              <w:t>중앙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제어장치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_Toc500805887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8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8" w:history="1">
            <w:r w:rsidR="003662C2" w:rsidRPr="00AD3D46">
              <w:rPr>
                <w:rStyle w:val="aa"/>
                <w:noProof/>
              </w:rPr>
              <w:t>디자인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_Toc500805888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8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89" w:history="1">
            <w:r w:rsidR="003662C2" w:rsidRPr="00AD3D46">
              <w:rPr>
                <w:rStyle w:val="aa"/>
                <w:noProof/>
              </w:rPr>
              <w:t xml:space="preserve">GPIO </w:t>
            </w:r>
            <w:r w:rsidR="003662C2" w:rsidRPr="00AD3D46">
              <w:rPr>
                <w:rStyle w:val="aa"/>
                <w:noProof/>
              </w:rPr>
              <w:t>구성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_Toc500805889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9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90" w:history="1">
            <w:r w:rsidR="003662C2" w:rsidRPr="00AD3D46">
              <w:rPr>
                <w:rStyle w:val="aa"/>
                <w:noProof/>
              </w:rPr>
              <w:t>소스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_Toc500805890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10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2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91" w:history="1">
            <w:r w:rsidR="003662C2" w:rsidRPr="00AD3D46">
              <w:rPr>
                <w:rStyle w:val="aa"/>
                <w:noProof/>
              </w:rPr>
              <w:t>특이사항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_Toc500805891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12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92" w:history="1">
            <w:r w:rsidR="003662C2" w:rsidRPr="00AD3D46">
              <w:rPr>
                <w:rStyle w:val="aa"/>
                <w:noProof/>
              </w:rPr>
              <w:t>포트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포워딩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설정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_Toc500805892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12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31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93" w:history="1">
            <w:r w:rsidR="003662C2" w:rsidRPr="00AD3D46">
              <w:rPr>
                <w:rStyle w:val="aa"/>
                <w:noProof/>
              </w:rPr>
              <w:t>부팅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시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자동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실행</w:t>
            </w:r>
            <w:r w:rsidR="003662C2" w:rsidRPr="00AD3D46">
              <w:rPr>
                <w:rStyle w:val="aa"/>
                <w:noProof/>
              </w:rPr>
              <w:t xml:space="preserve"> </w:t>
            </w:r>
            <w:r w:rsidR="003662C2" w:rsidRPr="00AD3D46">
              <w:rPr>
                <w:rStyle w:val="aa"/>
                <w:noProof/>
              </w:rPr>
              <w:t>설정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_Toc500805893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13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3662C2" w:rsidRDefault="001142AD">
          <w:pPr>
            <w:pStyle w:val="12"/>
            <w:tabs>
              <w:tab w:val="right" w:leader="dot" w:pos="8638"/>
            </w:tabs>
            <w:rPr>
              <w:rFonts w:cstheme="minorBidi"/>
              <w:noProof/>
              <w:kern w:val="2"/>
              <w:sz w:val="20"/>
            </w:rPr>
          </w:pPr>
          <w:hyperlink w:anchor="_Toc500805894" w:history="1">
            <w:r w:rsidR="003662C2" w:rsidRPr="00AD3D46">
              <w:rPr>
                <w:rStyle w:val="aa"/>
                <w:noProof/>
              </w:rPr>
              <w:t>결론</w:t>
            </w:r>
            <w:r w:rsidR="003662C2">
              <w:rPr>
                <w:noProof/>
                <w:webHidden/>
              </w:rPr>
              <w:tab/>
            </w:r>
            <w:r w:rsidR="003662C2">
              <w:rPr>
                <w:noProof/>
                <w:webHidden/>
              </w:rPr>
              <w:fldChar w:fldCharType="begin"/>
            </w:r>
            <w:r w:rsidR="003662C2">
              <w:rPr>
                <w:noProof/>
                <w:webHidden/>
              </w:rPr>
              <w:instrText xml:space="preserve"> PAGEREF _Toc500805894 \h </w:instrText>
            </w:r>
            <w:r w:rsidR="003662C2">
              <w:rPr>
                <w:noProof/>
                <w:webHidden/>
              </w:rPr>
            </w:r>
            <w:r w:rsidR="003662C2">
              <w:rPr>
                <w:noProof/>
                <w:webHidden/>
              </w:rPr>
              <w:fldChar w:fldCharType="separate"/>
            </w:r>
            <w:r w:rsidR="003662C2">
              <w:rPr>
                <w:noProof/>
                <w:webHidden/>
              </w:rPr>
              <w:t>14</w:t>
            </w:r>
            <w:r w:rsidR="003662C2">
              <w:rPr>
                <w:noProof/>
                <w:webHidden/>
              </w:rPr>
              <w:fldChar w:fldCharType="end"/>
            </w:r>
          </w:hyperlink>
        </w:p>
        <w:p w:rsidR="00086D54" w:rsidRDefault="00086D54">
          <w:r>
            <w:rPr>
              <w:b/>
              <w:bCs/>
              <w:lang w:val="ko-KR"/>
            </w:rPr>
            <w:fldChar w:fldCharType="end"/>
          </w:r>
        </w:p>
      </w:sdtContent>
    </w:sdt>
    <w:p w:rsidR="00086D54" w:rsidRDefault="00086D54" w:rsidP="006A1669">
      <w:pPr>
        <w:pStyle w:val="10"/>
      </w:pPr>
      <w:r>
        <w:br w:type="page"/>
      </w:r>
      <w:bookmarkStart w:id="10" w:name="_Toc500805881"/>
      <w:r w:rsidRPr="00086D54">
        <w:lastRenderedPageBreak/>
        <w:t>개요</w:t>
      </w:r>
      <w:bookmarkEnd w:id="10"/>
    </w:p>
    <w:p w:rsidR="00086D54" w:rsidRPr="00086D54" w:rsidRDefault="00086D54" w:rsidP="00086D54">
      <w:r w:rsidRPr="00086D54">
        <w:t>사람은</w:t>
      </w:r>
      <w:r w:rsidRPr="00086D54">
        <w:t xml:space="preserve"> </w:t>
      </w:r>
      <w:r w:rsidRPr="00086D54">
        <w:t>누구나</w:t>
      </w:r>
      <w:r w:rsidRPr="00086D54">
        <w:t xml:space="preserve"> </w:t>
      </w:r>
      <w:r w:rsidRPr="00086D54">
        <w:t>편한</w:t>
      </w:r>
      <w:r w:rsidRPr="00086D54">
        <w:t xml:space="preserve"> </w:t>
      </w:r>
      <w:r w:rsidRPr="00086D54">
        <w:t>것을</w:t>
      </w:r>
      <w:r w:rsidRPr="00086D54">
        <w:t xml:space="preserve"> </w:t>
      </w:r>
      <w:r w:rsidRPr="00086D54">
        <w:t>좋아합니다</w:t>
      </w:r>
      <w:r w:rsidRPr="00086D54">
        <w:t>.</w:t>
      </w:r>
    </w:p>
    <w:p w:rsidR="00086D54" w:rsidRPr="00086D54" w:rsidRDefault="00086D54" w:rsidP="00086D54">
      <w:r>
        <w:t>“</w:t>
      </w:r>
      <w:r w:rsidRPr="00086D54">
        <w:t>편하다</w:t>
      </w:r>
      <w:r>
        <w:t>”</w:t>
      </w:r>
      <w:r w:rsidRPr="00086D54">
        <w:t>는</w:t>
      </w:r>
      <w:r w:rsidRPr="00086D54">
        <w:t xml:space="preserve"> </w:t>
      </w:r>
      <w:r w:rsidRPr="00086D54">
        <w:t>휴식을</w:t>
      </w:r>
      <w:r w:rsidRPr="00086D54">
        <w:t xml:space="preserve"> </w:t>
      </w:r>
      <w:r w:rsidRPr="00086D54">
        <w:t>통한</w:t>
      </w:r>
      <w:r w:rsidRPr="00086D54">
        <w:t xml:space="preserve"> </w:t>
      </w:r>
      <w:r w:rsidRPr="00086D54">
        <w:t>쉼을</w:t>
      </w:r>
      <w:r w:rsidRPr="00086D54">
        <w:t xml:space="preserve"> </w:t>
      </w:r>
      <w:r w:rsidRPr="00086D54">
        <w:t>의미하지만</w:t>
      </w:r>
      <w:r w:rsidRPr="00086D54">
        <w:t xml:space="preserve"> </w:t>
      </w:r>
      <w:r w:rsidRPr="00086D54">
        <w:t>어떤</w:t>
      </w:r>
      <w:r w:rsidRPr="00086D54">
        <w:t xml:space="preserve"> </w:t>
      </w:r>
      <w:r w:rsidRPr="00086D54">
        <w:t>일을</w:t>
      </w:r>
      <w:r w:rsidRPr="00086D54">
        <w:t xml:space="preserve"> </w:t>
      </w:r>
      <w:proofErr w:type="spellStart"/>
      <w:r w:rsidRPr="00086D54">
        <w:t>직접하지</w:t>
      </w:r>
      <w:proofErr w:type="spellEnd"/>
      <w:r w:rsidRPr="00086D54">
        <w:t xml:space="preserve"> </w:t>
      </w:r>
      <w:r w:rsidRPr="00086D54">
        <w:t>않고도</w:t>
      </w:r>
      <w:r w:rsidRPr="00086D54">
        <w:t xml:space="preserve"> </w:t>
      </w:r>
      <w:r w:rsidRPr="00086D54">
        <w:t>할</w:t>
      </w:r>
      <w:r w:rsidRPr="00086D54">
        <w:t xml:space="preserve"> </w:t>
      </w:r>
      <w:r w:rsidRPr="00086D54">
        <w:t>수</w:t>
      </w:r>
      <w:r w:rsidRPr="00086D54">
        <w:t xml:space="preserve"> </w:t>
      </w:r>
      <w:r w:rsidRPr="00086D54">
        <w:t>있는</w:t>
      </w:r>
      <w:r w:rsidRPr="00086D54">
        <w:t xml:space="preserve"> </w:t>
      </w:r>
      <w:r w:rsidRPr="00086D54">
        <w:t>것을</w:t>
      </w:r>
      <w:r w:rsidRPr="00086D54">
        <w:t xml:space="preserve"> </w:t>
      </w:r>
      <w:r w:rsidRPr="00086D54">
        <w:t>의미하기도</w:t>
      </w:r>
      <w:r w:rsidRPr="00086D54">
        <w:t xml:space="preserve"> </w:t>
      </w:r>
      <w:r w:rsidRPr="00086D54">
        <w:t>합니다</w:t>
      </w:r>
      <w:r w:rsidRPr="00086D54">
        <w:t>.</w:t>
      </w:r>
    </w:p>
    <w:p w:rsidR="00086D54" w:rsidRPr="00086D54" w:rsidRDefault="00086D54" w:rsidP="00086D54">
      <w:r w:rsidRPr="00086D54">
        <w:t>현대</w:t>
      </w:r>
      <w:r w:rsidRPr="00086D54">
        <w:t xml:space="preserve"> </w:t>
      </w:r>
      <w:r w:rsidRPr="00086D54">
        <w:t>사회에</w:t>
      </w:r>
      <w:r w:rsidRPr="00086D54">
        <w:t xml:space="preserve"> </w:t>
      </w:r>
      <w:r w:rsidRPr="00086D54">
        <w:t>자동화가</w:t>
      </w:r>
      <w:r w:rsidRPr="00086D54">
        <w:t xml:space="preserve"> </w:t>
      </w:r>
      <w:r w:rsidRPr="00086D54">
        <w:t>많아지고</w:t>
      </w:r>
      <w:r w:rsidRPr="00086D54">
        <w:t xml:space="preserve"> </w:t>
      </w:r>
      <w:r w:rsidRPr="00086D54">
        <w:t>있는</w:t>
      </w:r>
      <w:r w:rsidRPr="00086D54">
        <w:t xml:space="preserve"> </w:t>
      </w:r>
      <w:r w:rsidRPr="00086D54">
        <w:t>현대</w:t>
      </w:r>
      <w:r w:rsidRPr="00086D54">
        <w:t xml:space="preserve"> </w:t>
      </w:r>
      <w:r w:rsidRPr="00086D54">
        <w:t>사회에서</w:t>
      </w:r>
      <w:r w:rsidRPr="00086D54">
        <w:t xml:space="preserve"> </w:t>
      </w:r>
      <w:r w:rsidRPr="00086D54">
        <w:t>가정과</w:t>
      </w:r>
      <w:r w:rsidRPr="00086D54">
        <w:t xml:space="preserve"> </w:t>
      </w:r>
      <w:r w:rsidRPr="00086D54">
        <w:t>같은</w:t>
      </w:r>
      <w:r w:rsidRPr="00086D54">
        <w:t xml:space="preserve"> </w:t>
      </w:r>
      <w:r w:rsidRPr="00086D54">
        <w:t>소규모</w:t>
      </w:r>
      <w:r w:rsidRPr="00086D54">
        <w:t xml:space="preserve"> </w:t>
      </w:r>
      <w:r w:rsidRPr="00086D54">
        <w:t>실내</w:t>
      </w:r>
      <w:r w:rsidRPr="00086D54">
        <w:t xml:space="preserve"> </w:t>
      </w:r>
      <w:r w:rsidRPr="00086D54">
        <w:t>공간에도</w:t>
      </w:r>
      <w:r w:rsidRPr="00086D54">
        <w:t xml:space="preserve"> </w:t>
      </w:r>
      <w:r w:rsidRPr="00086D54">
        <w:t>자동화가</w:t>
      </w:r>
      <w:r w:rsidRPr="00086D54">
        <w:t xml:space="preserve"> </w:t>
      </w:r>
      <w:r w:rsidRPr="00086D54">
        <w:t>찾아오고</w:t>
      </w:r>
      <w:r w:rsidRPr="00086D54">
        <w:t xml:space="preserve"> </w:t>
      </w:r>
      <w:r w:rsidRPr="00086D54">
        <w:t>있습니다</w:t>
      </w:r>
      <w:r w:rsidRPr="00086D54">
        <w:t>.</w:t>
      </w:r>
    </w:p>
    <w:p w:rsidR="00086D54" w:rsidRPr="00086D54" w:rsidRDefault="00086D54" w:rsidP="00086D54">
      <w:r w:rsidRPr="00086D54">
        <w:t>사용자는</w:t>
      </w:r>
      <w:r w:rsidRPr="00086D54">
        <w:t xml:space="preserve"> </w:t>
      </w:r>
      <w:r w:rsidRPr="00086D54">
        <w:t>장소에</w:t>
      </w:r>
      <w:r w:rsidRPr="00086D54">
        <w:t xml:space="preserve"> </w:t>
      </w:r>
      <w:r w:rsidRPr="00086D54">
        <w:t>구별없이</w:t>
      </w:r>
      <w:r w:rsidRPr="00086D54">
        <w:t xml:space="preserve"> “</w:t>
      </w:r>
      <w:r w:rsidRPr="00086D54">
        <w:t>편함</w:t>
      </w:r>
      <w:r w:rsidRPr="00086D54">
        <w:t>”</w:t>
      </w:r>
      <w:r w:rsidRPr="00086D54">
        <w:t>을</w:t>
      </w:r>
      <w:r w:rsidRPr="00086D54">
        <w:t xml:space="preserve"> </w:t>
      </w:r>
      <w:r w:rsidRPr="00086D54">
        <w:t>추구하게</w:t>
      </w:r>
      <w:r w:rsidRPr="00086D54">
        <w:t xml:space="preserve"> </w:t>
      </w:r>
      <w:r w:rsidRPr="00086D54">
        <w:t>됩니다</w:t>
      </w:r>
      <w:r w:rsidRPr="00086D54">
        <w:t>.</w:t>
      </w:r>
    </w:p>
    <w:p w:rsidR="00086D54" w:rsidRPr="00086D54" w:rsidRDefault="00086D54" w:rsidP="00086D54">
      <w:r w:rsidRPr="00086D54">
        <w:t>Auto</w:t>
      </w:r>
      <w:r w:rsidRPr="00086D54">
        <w:t>는</w:t>
      </w:r>
      <w:r w:rsidRPr="00086D54">
        <w:t xml:space="preserve"> </w:t>
      </w:r>
      <w:r w:rsidRPr="00086D54">
        <w:t>이런</w:t>
      </w:r>
      <w:r w:rsidRPr="00086D54">
        <w:t xml:space="preserve"> </w:t>
      </w:r>
      <w:r w:rsidRPr="00086D54">
        <w:t>요구들을</w:t>
      </w:r>
      <w:r w:rsidRPr="00086D54">
        <w:t xml:space="preserve"> </w:t>
      </w:r>
      <w:r w:rsidRPr="00086D54">
        <w:t>충족시킬</w:t>
      </w:r>
      <w:r w:rsidRPr="00086D54">
        <w:t xml:space="preserve"> </w:t>
      </w:r>
      <w:r w:rsidRPr="00086D54">
        <w:t>수</w:t>
      </w:r>
      <w:r w:rsidRPr="00086D54">
        <w:t xml:space="preserve"> </w:t>
      </w:r>
      <w:r w:rsidRPr="00086D54">
        <w:t>있는</w:t>
      </w:r>
      <w:r w:rsidRPr="00086D54">
        <w:t xml:space="preserve"> </w:t>
      </w:r>
      <w:r w:rsidRPr="00086D54">
        <w:t>자동화</w:t>
      </w:r>
      <w:r w:rsidRPr="00086D54">
        <w:t xml:space="preserve"> </w:t>
      </w:r>
      <w:r w:rsidRPr="00086D54">
        <w:t>기기를</w:t>
      </w:r>
      <w:r w:rsidRPr="00086D54">
        <w:t xml:space="preserve"> </w:t>
      </w:r>
      <w:r w:rsidRPr="00086D54">
        <w:t>의미합니다</w:t>
      </w:r>
      <w:r w:rsidRPr="00086D54">
        <w:t>.</w:t>
      </w:r>
    </w:p>
    <w:p w:rsidR="00445727" w:rsidRDefault="00086D54" w:rsidP="00086D54">
      <w:r>
        <w:rPr>
          <w:rFonts w:hint="eastAsia"/>
        </w:rPr>
        <w:t>따라서</w:t>
      </w:r>
      <w:r>
        <w:rPr>
          <w:rFonts w:hint="eastAsia"/>
        </w:rPr>
        <w:t xml:space="preserve"> </w:t>
      </w:r>
      <w:r w:rsidR="006A1669">
        <w:rPr>
          <w:rFonts w:hint="eastAsia"/>
        </w:rPr>
        <w:t>이번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프로젝트를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수행하면서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사람이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보다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편리함을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추구할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수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있는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제품을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만들기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위해서</w:t>
      </w:r>
      <w:r w:rsidR="006A1669">
        <w:rPr>
          <w:rFonts w:hint="eastAsia"/>
        </w:rPr>
        <w:t xml:space="preserve"> </w:t>
      </w:r>
      <w:r w:rsidR="006A1669">
        <w:rPr>
          <w:rFonts w:hint="eastAsia"/>
        </w:rPr>
        <w:t>노력했습니다</w:t>
      </w:r>
      <w:r w:rsidR="006A1669">
        <w:rPr>
          <w:rFonts w:hint="eastAsia"/>
        </w:rPr>
        <w:t>.</w:t>
      </w:r>
    </w:p>
    <w:p w:rsidR="00086D54" w:rsidRPr="00086D54" w:rsidRDefault="00086D54" w:rsidP="00086D54">
      <w:r>
        <w:br w:type="page"/>
      </w:r>
    </w:p>
    <w:p w:rsidR="00086D54" w:rsidRDefault="006A1669" w:rsidP="00086D54">
      <w:pPr>
        <w:pStyle w:val="10"/>
      </w:pPr>
      <w:bookmarkStart w:id="11" w:name="_Toc500805882"/>
      <w:r>
        <w:rPr>
          <w:rFonts w:hint="eastAsia"/>
        </w:rPr>
        <w:lastRenderedPageBreak/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bookmarkEnd w:id="11"/>
    </w:p>
    <w:p w:rsidR="00445727" w:rsidRDefault="00445727" w:rsidP="006A1669"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제품은</w:t>
      </w:r>
      <w:r>
        <w:rPr>
          <w:rFonts w:hint="eastAsia"/>
        </w:rPr>
        <w:t xml:space="preserve"> </w:t>
      </w:r>
      <w:r>
        <w:t>Auto Blind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중앙제어장치로</w:t>
      </w:r>
      <w:r>
        <w:rPr>
          <w:rFonts w:hint="eastAsia"/>
        </w:rPr>
        <w:t xml:space="preserve"> </w:t>
      </w:r>
      <w:r>
        <w:rPr>
          <w:rFonts w:hint="eastAsia"/>
        </w:rPr>
        <w:t>구성되어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445727" w:rsidRDefault="00445727" w:rsidP="006A1669">
      <w:r>
        <w:t>Auto Blind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>3 1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t>GPIO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모터</w:t>
      </w:r>
      <w:r>
        <w:rPr>
          <w:rFonts w:hint="eastAsia"/>
        </w:rPr>
        <w:t xml:space="preserve"> </w:t>
      </w:r>
      <w:r>
        <w:rPr>
          <w:rFonts w:hint="eastAsia"/>
        </w:rPr>
        <w:t>컨트롤러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스탭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모터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</w:t>
      </w:r>
      <w:r>
        <w:rPr>
          <w:rFonts w:hint="eastAsia"/>
        </w:rPr>
        <w:t xml:space="preserve">, </w:t>
      </w:r>
      <w:r>
        <w:rPr>
          <w:rFonts w:hint="eastAsia"/>
        </w:rPr>
        <w:t>내장</w:t>
      </w:r>
      <w:r>
        <w:rPr>
          <w:rFonts w:hint="eastAsia"/>
        </w:rPr>
        <w:t xml:space="preserve"> </w:t>
      </w:r>
      <w:r>
        <w:rPr>
          <w:rFonts w:hint="eastAsia"/>
        </w:rPr>
        <w:t>배터리</w:t>
      </w:r>
      <w:r>
        <w:rPr>
          <w:rFonts w:hint="eastAsia"/>
        </w:rPr>
        <w:t xml:space="preserve"> 1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445727" w:rsidRDefault="00445727" w:rsidP="006A1669">
      <w:r>
        <w:t xml:space="preserve">GPIO </w:t>
      </w:r>
      <w:r>
        <w:rPr>
          <w:rFonts w:hint="eastAsia"/>
        </w:rPr>
        <w:t>버튼은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블라인드를</w:t>
      </w:r>
      <w:r>
        <w:rPr>
          <w:rFonts w:hint="eastAsia"/>
        </w:rPr>
        <w:t xml:space="preserve"> </w:t>
      </w:r>
      <w:r>
        <w:rPr>
          <w:rFonts w:hint="eastAsia"/>
        </w:rPr>
        <w:t>오릴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버튼과</w:t>
      </w:r>
      <w:r>
        <w:rPr>
          <w:rFonts w:hint="eastAsia"/>
        </w:rPr>
        <w:t xml:space="preserve"> </w:t>
      </w:r>
      <w:r>
        <w:rPr>
          <w:rFonts w:hint="eastAsia"/>
        </w:rPr>
        <w:t>내릴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버튼으로</w:t>
      </w:r>
      <w:r>
        <w:rPr>
          <w:rFonts w:hint="eastAsia"/>
        </w:rPr>
        <w:t xml:space="preserve"> </w:t>
      </w:r>
      <w:r>
        <w:rPr>
          <w:rFonts w:hint="eastAsia"/>
        </w:rPr>
        <w:t>쓰인다</w:t>
      </w:r>
      <w:r>
        <w:rPr>
          <w:rFonts w:hint="eastAsia"/>
        </w:rPr>
        <w:t>.</w:t>
      </w:r>
    </w:p>
    <w:p w:rsidR="00445727" w:rsidRDefault="00445727" w:rsidP="006A1669">
      <w:r>
        <w:rPr>
          <w:rFonts w:hint="eastAsia"/>
        </w:rPr>
        <w:t>모터</w:t>
      </w:r>
      <w:r>
        <w:rPr>
          <w:rFonts w:hint="eastAsia"/>
        </w:rPr>
        <w:t xml:space="preserve"> </w:t>
      </w:r>
      <w:r>
        <w:rPr>
          <w:rFonts w:hint="eastAsia"/>
        </w:rPr>
        <w:t>컨트롤러는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스탭모터와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>3</w:t>
      </w:r>
      <w:r>
        <w:rPr>
          <w:rFonts w:hint="eastAsia"/>
        </w:rPr>
        <w:t>과의</w:t>
      </w:r>
      <w:r>
        <w:rPr>
          <w:rFonts w:hint="eastAsia"/>
        </w:rPr>
        <w:t xml:space="preserve"> </w:t>
      </w:r>
      <w:r>
        <w:t>GPIO</w:t>
      </w:r>
      <w:r>
        <w:rPr>
          <w:rFonts w:hint="eastAsia"/>
        </w:rPr>
        <w:t>통신으로</w:t>
      </w:r>
      <w:r>
        <w:rPr>
          <w:rFonts w:hint="eastAsia"/>
        </w:rPr>
        <w:t xml:space="preserve"> </w:t>
      </w:r>
      <w:r>
        <w:rPr>
          <w:rFonts w:hint="eastAsia"/>
        </w:rPr>
        <w:t>모터를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제작된</w:t>
      </w:r>
      <w:r>
        <w:rPr>
          <w:rFonts w:hint="eastAsia"/>
        </w:rPr>
        <w:t xml:space="preserve"> </w:t>
      </w:r>
      <w:r>
        <w:rPr>
          <w:rFonts w:hint="eastAsia"/>
        </w:rPr>
        <w:t>전용</w:t>
      </w:r>
      <w:r>
        <w:rPr>
          <w:rFonts w:hint="eastAsia"/>
        </w:rPr>
        <w:t xml:space="preserve"> </w:t>
      </w:r>
      <w:r>
        <w:rPr>
          <w:rFonts w:hint="eastAsia"/>
        </w:rPr>
        <w:t>컨트롤러이다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스탭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모터는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개의</w:t>
      </w:r>
      <w:r>
        <w:rPr>
          <w:rFonts w:hint="eastAsia"/>
        </w:rPr>
        <w:t xml:space="preserve"> GPIO</w:t>
      </w:r>
      <w:r>
        <w:rPr>
          <w:rFonts w:hint="eastAsia"/>
        </w:rPr>
        <w:t>선을</w:t>
      </w:r>
      <w:r>
        <w:rPr>
          <w:rFonts w:hint="eastAsia"/>
        </w:rPr>
        <w:t xml:space="preserve"> </w:t>
      </w:r>
      <w:r>
        <w:rPr>
          <w:rFonts w:hint="eastAsia"/>
        </w:rPr>
        <w:t>공급받아</w:t>
      </w:r>
      <w:r>
        <w:rPr>
          <w:rFonts w:hint="eastAsia"/>
        </w:rPr>
        <w:t xml:space="preserve"> </w:t>
      </w:r>
      <w:r>
        <w:rPr>
          <w:rFonts w:hint="eastAsia"/>
        </w:rPr>
        <w:t>모터를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방향만큼</w:t>
      </w:r>
      <w:r>
        <w:rPr>
          <w:rFonts w:hint="eastAsia"/>
        </w:rPr>
        <w:t xml:space="preserve"> </w:t>
      </w:r>
      <w:r>
        <w:rPr>
          <w:rFonts w:hint="eastAsia"/>
        </w:rPr>
        <w:t>움직일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>3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내장</w:t>
      </w:r>
      <w:r>
        <w:rPr>
          <w:rFonts w:hint="eastAsia"/>
        </w:rPr>
        <w:t xml:space="preserve"> </w:t>
      </w:r>
      <w:r>
        <w:rPr>
          <w:rFonts w:hint="eastAsia"/>
        </w:rPr>
        <w:t>배터리로부터</w:t>
      </w:r>
      <w:r>
        <w:rPr>
          <w:rFonts w:hint="eastAsia"/>
        </w:rPr>
        <w:t xml:space="preserve"> </w:t>
      </w:r>
      <w:r>
        <w:rPr>
          <w:rFonts w:hint="eastAsia"/>
        </w:rPr>
        <w:t>전원을</w:t>
      </w:r>
      <w:r>
        <w:rPr>
          <w:rFonts w:hint="eastAsia"/>
        </w:rPr>
        <w:t xml:space="preserve"> </w:t>
      </w:r>
      <w:r>
        <w:rPr>
          <w:rFonts w:hint="eastAsia"/>
        </w:rPr>
        <w:t>공급받아</w:t>
      </w:r>
      <w:r>
        <w:rPr>
          <w:rFonts w:hint="eastAsia"/>
        </w:rPr>
        <w:t xml:space="preserve"> </w:t>
      </w:r>
      <w:r>
        <w:rPr>
          <w:rFonts w:hint="eastAsia"/>
        </w:rPr>
        <w:t>작동하게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086D54" w:rsidRDefault="006A1669" w:rsidP="006A1669">
      <w:r>
        <w:br w:type="page"/>
      </w:r>
    </w:p>
    <w:p w:rsidR="00086D54" w:rsidRDefault="00086D54" w:rsidP="006A1669">
      <w:pPr>
        <w:pStyle w:val="20"/>
      </w:pPr>
      <w:bookmarkStart w:id="12" w:name="_Toc500805883"/>
      <w:r>
        <w:rPr>
          <w:rFonts w:hint="eastAsia"/>
        </w:rPr>
        <w:lastRenderedPageBreak/>
        <w:t>Auto Blind</w:t>
      </w:r>
      <w:bookmarkEnd w:id="12"/>
    </w:p>
    <w:p w:rsidR="00086D54" w:rsidRDefault="00086D54" w:rsidP="00086D54">
      <w:pPr>
        <w:pStyle w:val="30"/>
      </w:pPr>
      <w:bookmarkStart w:id="13" w:name="_Toc500805884"/>
      <w:r>
        <w:rPr>
          <w:rFonts w:hint="eastAsia"/>
        </w:rPr>
        <w:t>디자인</w:t>
      </w:r>
      <w:bookmarkEnd w:id="13"/>
    </w:p>
    <w:p w:rsidR="006A1669" w:rsidRPr="006A1669" w:rsidRDefault="006A1669" w:rsidP="006A1669"/>
    <w:p w:rsidR="006A1669" w:rsidRDefault="006A1669" w:rsidP="006A1669">
      <w:r w:rsidRPr="006A1669">
        <w:rPr>
          <w:noProof/>
        </w:rPr>
        <w:drawing>
          <wp:anchor distT="0" distB="0" distL="114300" distR="114300" simplePos="0" relativeHeight="251660288" behindDoc="0" locked="0" layoutInCell="1" allowOverlap="1" wp14:anchorId="2EED3217" wp14:editId="461E5CE6">
            <wp:simplePos x="0" y="0"/>
            <wp:positionH relativeFrom="margin">
              <wp:posOffset>-1212</wp:posOffset>
            </wp:positionH>
            <wp:positionV relativeFrom="paragraph">
              <wp:posOffset>10300</wp:posOffset>
            </wp:positionV>
            <wp:extent cx="2600325" cy="3035935"/>
            <wp:effectExtent l="0" t="0" r="9525" b="0"/>
            <wp:wrapNone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669">
        <w:rPr>
          <w:noProof/>
        </w:rPr>
        <w:drawing>
          <wp:anchor distT="0" distB="0" distL="114300" distR="114300" simplePos="0" relativeHeight="251659264" behindDoc="0" locked="0" layoutInCell="1" allowOverlap="1" wp14:anchorId="276973C5" wp14:editId="659CA978">
            <wp:simplePos x="0" y="0"/>
            <wp:positionH relativeFrom="margin">
              <wp:posOffset>2884640</wp:posOffset>
            </wp:positionH>
            <wp:positionV relativeFrom="paragraph">
              <wp:posOffset>7917</wp:posOffset>
            </wp:positionV>
            <wp:extent cx="2594905" cy="3029479"/>
            <wp:effectExtent l="0" t="0" r="0" b="0"/>
            <wp:wrapNone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265" cy="304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6A1669" w:rsidP="006A1669"/>
    <w:p w:rsidR="006A1669" w:rsidRDefault="0042163C" w:rsidP="0042163C">
      <w:pPr>
        <w:ind w:firstLineChars="300" w:firstLine="720"/>
      </w:pPr>
      <w:r>
        <w:rPr>
          <w:rFonts w:hint="eastAsia"/>
        </w:rPr>
        <w:t>&lt;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예상</w:t>
      </w:r>
      <w:r>
        <w:rPr>
          <w:rFonts w:hint="eastAsia"/>
        </w:rPr>
        <w:t xml:space="preserve"> </w:t>
      </w:r>
      <w:r>
        <w:rPr>
          <w:rFonts w:hint="eastAsia"/>
        </w:rPr>
        <w:t>배치도</w:t>
      </w:r>
      <w:r>
        <w:rPr>
          <w:rFonts w:hint="eastAsia"/>
        </w:rPr>
        <w:t>&gt;</w:t>
      </w:r>
      <w:r>
        <w:t xml:space="preserve">                             &lt;3D </w:t>
      </w:r>
      <w:r>
        <w:rPr>
          <w:rFonts w:hint="eastAsia"/>
        </w:rPr>
        <w:t>프린팅</w:t>
      </w:r>
      <w:r>
        <w:rPr>
          <w:rFonts w:hint="eastAsia"/>
        </w:rPr>
        <w:t xml:space="preserve"> </w:t>
      </w:r>
      <w:r>
        <w:rPr>
          <w:rFonts w:hint="eastAsia"/>
        </w:rPr>
        <w:t>예상</w:t>
      </w:r>
      <w:r>
        <w:rPr>
          <w:rFonts w:hint="eastAsia"/>
        </w:rPr>
        <w:t xml:space="preserve"> </w:t>
      </w:r>
      <w:r>
        <w:rPr>
          <w:rFonts w:hint="eastAsia"/>
        </w:rPr>
        <w:t>그림</w:t>
      </w:r>
      <w:r>
        <w:rPr>
          <w:rFonts w:hint="eastAsia"/>
        </w:rPr>
        <w:t>&gt;</w:t>
      </w:r>
    </w:p>
    <w:p w:rsidR="0042163C" w:rsidRDefault="0042163C" w:rsidP="0042163C">
      <w:pPr>
        <w:ind w:firstLineChars="300" w:firstLine="720"/>
        <w:rPr>
          <w:rFonts w:hint="eastAsia"/>
        </w:rPr>
      </w:pPr>
    </w:p>
    <w:p w:rsidR="006A1669" w:rsidRDefault="006A1669" w:rsidP="006A1669">
      <w:r w:rsidRPr="006A1669">
        <w:rPr>
          <w:noProof/>
        </w:rPr>
        <w:drawing>
          <wp:anchor distT="0" distB="0" distL="114300" distR="114300" simplePos="0" relativeHeight="251661312" behindDoc="0" locked="0" layoutInCell="1" allowOverlap="1" wp14:anchorId="168A7AE4" wp14:editId="15DECA82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626360" cy="3063240"/>
            <wp:effectExtent l="0" t="0" r="2540" b="3810"/>
            <wp:wrapNone/>
            <wp:docPr id="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263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2593075" cy="3056890"/>
            <wp:effectExtent l="0" t="0" r="0" b="0"/>
            <wp:docPr id="1" name="그림 1" descr="C:\Users\GoYang\AppData\Local\Microsoft\Windows\INetCache\Content.Word\KakaoTalk_20171119_171943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oYang\AppData\Local\Microsoft\Windows\INetCache\Content.Word\KakaoTalk_20171119_17194326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8" t="14824" r="61115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131" cy="310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669" w:rsidRDefault="006A1669" w:rsidP="006A1669"/>
    <w:p w:rsidR="006A1669" w:rsidRDefault="0042163C" w:rsidP="006A1669">
      <w:r>
        <w:rPr>
          <w:rFonts w:hint="eastAsia"/>
        </w:rPr>
        <w:t xml:space="preserve">    </w:t>
      </w:r>
      <w:r>
        <w:t xml:space="preserve">       </w:t>
      </w:r>
      <w:r>
        <w:rPr>
          <w:rFonts w:hint="eastAsia"/>
        </w:rPr>
        <w:t xml:space="preserve">  </w:t>
      </w:r>
      <w:r>
        <w:t xml:space="preserve">&lt;3D </w:t>
      </w:r>
      <w:r>
        <w:rPr>
          <w:rFonts w:hint="eastAsia"/>
        </w:rPr>
        <w:t>프린팅</w:t>
      </w:r>
      <w:r>
        <w:rPr>
          <w:rFonts w:hint="eastAsia"/>
        </w:rPr>
        <w:t xml:space="preserve"> </w:t>
      </w:r>
      <w:r>
        <w:rPr>
          <w:rFonts w:hint="eastAsia"/>
        </w:rPr>
        <w:t>예상</w:t>
      </w:r>
      <w:r>
        <w:rPr>
          <w:rFonts w:hint="eastAsia"/>
        </w:rPr>
        <w:t xml:space="preserve"> </w:t>
      </w:r>
      <w:r>
        <w:rPr>
          <w:rFonts w:hint="eastAsia"/>
        </w:rPr>
        <w:t>그림</w:t>
      </w:r>
      <w:r>
        <w:rPr>
          <w:rFonts w:hint="eastAsia"/>
        </w:rPr>
        <w:t>&gt;</w:t>
      </w:r>
      <w:r>
        <w:t xml:space="preserve">                               &lt;</w:t>
      </w:r>
      <w:proofErr w:type="spellStart"/>
      <w:r>
        <w:rPr>
          <w:rFonts w:hint="eastAsia"/>
        </w:rPr>
        <w:t>프로토타입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실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>&gt;</w:t>
      </w:r>
    </w:p>
    <w:p w:rsidR="006A1669" w:rsidRDefault="006A1669" w:rsidP="006A1669"/>
    <w:p w:rsidR="006A1669" w:rsidRDefault="006A1669" w:rsidP="006A1669">
      <w:pPr>
        <w:rPr>
          <w:rFonts w:hint="eastAsia"/>
        </w:rPr>
      </w:pPr>
    </w:p>
    <w:p w:rsidR="006A1669" w:rsidRDefault="0042163C" w:rsidP="00086D54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147.2pt">
            <v:imagedata r:id="rId13" o:title="KakaoTalk_20171119_171943267" croptop="5951f" cropbottom="34650f" cropleft="37044f" cropright="7977f"/>
          </v:shape>
        </w:pict>
      </w:r>
      <w:r>
        <w:pict>
          <v:shape id="_x0000_i1026" type="#_x0000_t75" style="width:215.45pt;height:148.3pt">
            <v:imagedata r:id="rId14" o:title="KakaoTalk_20171109_101622755"/>
          </v:shape>
        </w:pict>
      </w:r>
    </w:p>
    <w:p w:rsidR="0042163C" w:rsidRDefault="0042163C" w:rsidP="00086D54"/>
    <w:p w:rsidR="0042163C" w:rsidRDefault="0042163C" w:rsidP="00086D54">
      <w:pPr>
        <w:rPr>
          <w:rFonts w:hint="eastAsia"/>
        </w:rPr>
      </w:pPr>
      <w:r>
        <w:rPr>
          <w:rFonts w:hint="eastAsia"/>
        </w:rPr>
        <w:t xml:space="preserve">         </w:t>
      </w:r>
      <w:r>
        <w:t xml:space="preserve">   </w:t>
      </w:r>
      <w:r>
        <w:rPr>
          <w:rFonts w:hint="eastAsia"/>
        </w:rPr>
        <w:t xml:space="preserve">&lt;3D </w:t>
      </w:r>
      <w:r>
        <w:rPr>
          <w:rFonts w:hint="eastAsia"/>
        </w:rPr>
        <w:t>프린팅</w:t>
      </w:r>
      <w:r>
        <w:rPr>
          <w:rFonts w:hint="eastAsia"/>
        </w:rPr>
        <w:t xml:space="preserve"> </w:t>
      </w:r>
      <w:r>
        <w:rPr>
          <w:rFonts w:hint="eastAsia"/>
        </w:rPr>
        <w:t>예상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>&gt;</w:t>
      </w:r>
      <w:r>
        <w:t xml:space="preserve">                                      &lt;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안</w:t>
      </w:r>
      <w:r>
        <w:rPr>
          <w:rFonts w:hint="eastAsia"/>
        </w:rPr>
        <w:t>&gt;</w:t>
      </w:r>
    </w:p>
    <w:p w:rsidR="006A1669" w:rsidRDefault="006A1669" w:rsidP="00086D54"/>
    <w:p w:rsidR="00263034" w:rsidRDefault="0042163C" w:rsidP="00086D54">
      <w:r>
        <w:pict>
          <v:shape id="_x0000_i1030" type="#_x0000_t75" style="width:218.15pt;height:146.7pt">
            <v:imagedata r:id="rId15" o:title="KakaoTalk_20171119_171935307" croptop="2598f" cropbottom="3904f" cropleft="5780f" cropright="10583f"/>
          </v:shape>
        </w:pict>
      </w:r>
      <w:r w:rsidR="006A1669">
        <w:rPr>
          <w:noProof/>
        </w:rPr>
        <w:drawing>
          <wp:inline distT="0" distB="0" distL="0" distR="0">
            <wp:extent cx="2710273" cy="3138985"/>
            <wp:effectExtent l="0" t="0" r="0" b="4445"/>
            <wp:docPr id="2" name="그림 2" descr="C:\Users\GoYang\AppData\Local\Microsoft\Windows\INetCache\Content.Word\KakaoTalk_20171119_1719257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oYang\AppData\Local\Microsoft\Windows\INetCache\Content.Word\KakaoTalk_20171119_17192577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1" t="21806" r="2209" b="19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363" cy="314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63C" w:rsidRDefault="0042163C" w:rsidP="00086D54"/>
    <w:p w:rsidR="0042163C" w:rsidRDefault="0042163C" w:rsidP="00086D54">
      <w:r>
        <w:rPr>
          <w:rFonts w:hint="eastAsia"/>
        </w:rPr>
        <w:t xml:space="preserve">             &lt;</w:t>
      </w:r>
      <w:proofErr w:type="spellStart"/>
      <w:r>
        <w:rPr>
          <w:rFonts w:hint="eastAsia"/>
        </w:rPr>
        <w:t>프로토타입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완성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>&gt;</w:t>
      </w:r>
      <w:r>
        <w:t xml:space="preserve">                                  &lt;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배치구성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>&gt;</w:t>
      </w:r>
    </w:p>
    <w:p w:rsidR="00086D54" w:rsidRDefault="00263034" w:rsidP="00086D54">
      <w:r>
        <w:br w:type="page"/>
      </w:r>
    </w:p>
    <w:p w:rsidR="00086D54" w:rsidRDefault="00086D54" w:rsidP="00086D54">
      <w:pPr>
        <w:pStyle w:val="30"/>
      </w:pPr>
      <w:bookmarkStart w:id="14" w:name="_Toc500805885"/>
      <w:r>
        <w:rPr>
          <w:rFonts w:hint="eastAsia"/>
        </w:rPr>
        <w:lastRenderedPageBreak/>
        <w:t xml:space="preserve">GPIO </w:t>
      </w:r>
      <w:r>
        <w:rPr>
          <w:rFonts w:hint="eastAsia"/>
        </w:rPr>
        <w:t>구성</w:t>
      </w:r>
      <w:bookmarkEnd w:id="14"/>
    </w:p>
    <w:p w:rsidR="0000481A" w:rsidRDefault="0000481A" w:rsidP="00086D54">
      <w:r w:rsidRPr="0000481A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D114EB5" wp14:editId="5D3E349F">
                <wp:simplePos x="0" y="0"/>
                <wp:positionH relativeFrom="margin">
                  <wp:align>left</wp:align>
                </wp:positionH>
                <wp:positionV relativeFrom="paragraph">
                  <wp:posOffset>97809</wp:posOffset>
                </wp:positionV>
                <wp:extent cx="5363570" cy="3200400"/>
                <wp:effectExtent l="0" t="0" r="8890" b="0"/>
                <wp:wrapNone/>
                <wp:docPr id="32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3570" cy="3200400"/>
                          <a:chOff x="0" y="0"/>
                          <a:chExt cx="11180992" cy="5487813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398" y="3830709"/>
                            <a:ext cx="10400594" cy="1657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2" descr="https://kocoafab.cc/data/1412050120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93" t="8247" r="15312" b="27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3407" y="901636"/>
                            <a:ext cx="948925" cy="703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4" descr="http://static1.1.sqspcdn.com/static/f/1127462/21396672/1356937396273/stepper-board-6.jpg?token=Y4DZLQWDw4XtuZ%2BgyXUK4xsshKk%3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398" y="2"/>
                            <a:ext cx="3537329" cy="1411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2" descr="https://kocoafab.cc/data/1412050120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93" t="8247" r="15312" b="27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93122" y="901635"/>
                            <a:ext cx="948925" cy="703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꺾인 연결선 37"/>
                        <wps:cNvCnPr/>
                        <wps:spPr>
                          <a:xfrm rot="5400000" flipH="1" flipV="1">
                            <a:off x="2175782" y="2141713"/>
                            <a:ext cx="2663202" cy="1202598"/>
                          </a:xfrm>
                          <a:prstGeom prst="bentConnector3">
                            <a:avLst>
                              <a:gd name="adj1" fmla="val 43361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꺾인 연결선 38"/>
                        <wps:cNvCnPr/>
                        <wps:spPr>
                          <a:xfrm rot="5400000" flipH="1" flipV="1">
                            <a:off x="1745947" y="2108829"/>
                            <a:ext cx="2663202" cy="1268365"/>
                          </a:xfrm>
                          <a:prstGeom prst="bentConnector3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꺾인 연결선 39"/>
                        <wps:cNvCnPr/>
                        <wps:spPr>
                          <a:xfrm rot="16200000" flipV="1">
                            <a:off x="213384" y="2166330"/>
                            <a:ext cx="2989601" cy="1479759"/>
                          </a:xfrm>
                          <a:prstGeom prst="bentConnector3">
                            <a:avLst>
                              <a:gd name="adj1" fmla="val -1036"/>
                            </a:avLst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꺾인 연결선 40"/>
                        <wps:cNvCnPr/>
                        <wps:spPr>
                          <a:xfrm rot="16200000" flipV="1">
                            <a:off x="539871" y="2034796"/>
                            <a:ext cx="2989601" cy="1742828"/>
                          </a:xfrm>
                          <a:prstGeom prst="bentConnector3">
                            <a:avLst>
                              <a:gd name="adj1" fmla="val 3545"/>
                            </a:avLst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꺾인 연결선 41"/>
                        <wps:cNvCnPr/>
                        <wps:spPr>
                          <a:xfrm rot="16200000" flipV="1">
                            <a:off x="836996" y="1956111"/>
                            <a:ext cx="2989601" cy="1900200"/>
                          </a:xfrm>
                          <a:prstGeom prst="bentConnector3">
                            <a:avLst>
                              <a:gd name="adj1" fmla="val -18679"/>
                            </a:avLst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꺾인 연결선 42"/>
                        <wps:cNvCnPr/>
                        <wps:spPr>
                          <a:xfrm rot="16200000" flipV="1">
                            <a:off x="1118811" y="1906830"/>
                            <a:ext cx="2663202" cy="1672363"/>
                          </a:xfrm>
                          <a:prstGeom prst="bentConnector3">
                            <a:avLst>
                              <a:gd name="adj1" fmla="val 76208"/>
                            </a:avLst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꺾인 연결선 43"/>
                        <wps:cNvCnPr/>
                        <wps:spPr>
                          <a:xfrm flipV="1">
                            <a:off x="4101448" y="1604650"/>
                            <a:ext cx="4496422" cy="1314588"/>
                          </a:xfrm>
                          <a:prstGeom prst="bentConnector2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꺾인 연결선 44"/>
                        <wps:cNvCnPr/>
                        <wps:spPr>
                          <a:xfrm rot="5400000" flipH="1" flipV="1">
                            <a:off x="8666228" y="1536290"/>
                            <a:ext cx="1033000" cy="116971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꺾인 연결선 45"/>
                        <wps:cNvCnPr/>
                        <wps:spPr>
                          <a:xfrm rot="5400000" flipH="1" flipV="1">
                            <a:off x="5229424" y="587192"/>
                            <a:ext cx="3054002" cy="3682890"/>
                          </a:xfrm>
                          <a:prstGeom prst="bentConnector3">
                            <a:avLst>
                              <a:gd name="adj1" fmla="val 110604"/>
                            </a:avLst>
                          </a:prstGeom>
                          <a:ln w="38100">
                            <a:solidFill>
                              <a:srgbClr val="7A88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꺾인 연결선 46"/>
                        <wps:cNvCnPr/>
                        <wps:spPr>
                          <a:xfrm rot="5400000" flipH="1" flipV="1">
                            <a:off x="6012757" y="200810"/>
                            <a:ext cx="3054003" cy="4455654"/>
                          </a:xfrm>
                          <a:prstGeom prst="bentConnector3">
                            <a:avLst>
                              <a:gd name="adj1" fmla="val 122767"/>
                            </a:avLst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직사각형 47"/>
                        <wps:cNvSpPr/>
                        <wps:spPr>
                          <a:xfrm>
                            <a:off x="0" y="1874107"/>
                            <a:ext cx="715224" cy="1331939"/>
                          </a:xfrm>
                          <a:prstGeom prst="rect">
                            <a:avLst/>
                          </a:prstGeom>
                          <a:solidFill>
                            <a:srgbClr val="FFD0B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142AD" w:rsidRPr="0000481A" w:rsidRDefault="001142AD" w:rsidP="0000481A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2"/>
                                </w:rPr>
                              </w:pPr>
                              <w:r w:rsidRPr="0000481A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36"/>
                                </w:rPr>
                                <w:t>02</w:t>
                              </w:r>
                            </w:p>
                            <w:p w:rsidR="001142AD" w:rsidRPr="0000481A" w:rsidRDefault="001142AD" w:rsidP="0000481A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2"/>
                                </w:rPr>
                              </w:pPr>
                              <w:r w:rsidRPr="0000481A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36"/>
                                </w:rPr>
                                <w:t>03</w:t>
                              </w:r>
                            </w:p>
                            <w:p w:rsidR="001142AD" w:rsidRPr="0000481A" w:rsidRDefault="001142AD" w:rsidP="0000481A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2"/>
                                </w:rPr>
                              </w:pPr>
                              <w:r w:rsidRPr="0000481A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36"/>
                                </w:rPr>
                                <w:t>04</w:t>
                              </w:r>
                            </w:p>
                            <w:p w:rsidR="001142AD" w:rsidRPr="0000481A" w:rsidRDefault="001142AD" w:rsidP="0000481A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2"/>
                                </w:rPr>
                              </w:pPr>
                              <w:r w:rsidRPr="0000481A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36"/>
                                </w:rPr>
                                <w:t>14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8" name="직사각형 48"/>
                        <wps:cNvSpPr/>
                        <wps:spPr>
                          <a:xfrm>
                            <a:off x="8864983" y="2236895"/>
                            <a:ext cx="635489" cy="711200"/>
                          </a:xfrm>
                          <a:prstGeom prst="rect">
                            <a:avLst/>
                          </a:prstGeom>
                          <a:solidFill>
                            <a:srgbClr val="FFD0B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142AD" w:rsidRPr="0000481A" w:rsidRDefault="001142AD" w:rsidP="0000481A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8"/>
                                </w:rPr>
                              </w:pPr>
                              <w:r w:rsidRPr="0000481A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14"/>
                                  <w:szCs w:val="36"/>
                                </w:rPr>
                                <w:t>23</w:t>
                              </w:r>
                            </w:p>
                            <w:p w:rsidR="001142AD" w:rsidRPr="0000481A" w:rsidRDefault="001142AD" w:rsidP="0000481A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8"/>
                                </w:rPr>
                              </w:pPr>
                              <w:r w:rsidRPr="0000481A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14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9" name="직사각형 49"/>
                        <wps:cNvSpPr/>
                        <wps:spPr>
                          <a:xfrm>
                            <a:off x="1716925" y="2661295"/>
                            <a:ext cx="635489" cy="711200"/>
                          </a:xfrm>
                          <a:prstGeom prst="rect">
                            <a:avLst/>
                          </a:prstGeom>
                          <a:solidFill>
                            <a:srgbClr val="FFD0B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142AD" w:rsidRPr="0000481A" w:rsidRDefault="001142AD" w:rsidP="0000481A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6"/>
                                </w:rPr>
                              </w:pPr>
                              <w:r w:rsidRPr="0000481A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12"/>
                                  <w:szCs w:val="36"/>
                                </w:rPr>
                                <w:t>5V</w:t>
                              </w:r>
                            </w:p>
                            <w:p w:rsidR="001142AD" w:rsidRPr="0000481A" w:rsidRDefault="001142AD" w:rsidP="0000481A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6"/>
                                </w:rPr>
                              </w:pPr>
                              <w:r w:rsidRPr="0000481A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spacing w:val="-30"/>
                                  <w:kern w:val="24"/>
                                  <w:sz w:val="12"/>
                                  <w:szCs w:val="3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0" name="타원 50"/>
                        <wps:cNvSpPr/>
                        <wps:spPr>
                          <a:xfrm>
                            <a:off x="2371687" y="4319348"/>
                            <a:ext cx="217266" cy="270933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1" name="타원 51"/>
                        <wps:cNvSpPr/>
                        <wps:spPr>
                          <a:xfrm>
                            <a:off x="2371687" y="3992951"/>
                            <a:ext cx="217266" cy="27093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2" name="타원 52"/>
                        <wps:cNvSpPr/>
                        <wps:spPr>
                          <a:xfrm>
                            <a:off x="2800976" y="4319348"/>
                            <a:ext cx="217266" cy="270933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3" name="타원 53"/>
                        <wps:cNvSpPr/>
                        <wps:spPr>
                          <a:xfrm>
                            <a:off x="2800976" y="3992951"/>
                            <a:ext cx="217266" cy="270933"/>
                          </a:xfrm>
                          <a:prstGeom prst="ellipse">
                            <a:avLst/>
                          </a:prstGeom>
                          <a:solidFill>
                            <a:srgbClr val="24333A"/>
                          </a:solidFill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4" name="타원 54"/>
                        <wps:cNvSpPr/>
                        <wps:spPr>
                          <a:xfrm>
                            <a:off x="3196458" y="4319348"/>
                            <a:ext cx="217266" cy="270933"/>
                          </a:xfrm>
                          <a:prstGeom prst="ellips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5" name="타원 55"/>
                        <wps:cNvSpPr/>
                        <wps:spPr>
                          <a:xfrm>
                            <a:off x="3196458" y="3992951"/>
                            <a:ext cx="217266" cy="270933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6" name="타원 56"/>
                        <wps:cNvSpPr/>
                        <wps:spPr>
                          <a:xfrm>
                            <a:off x="4806347" y="3955638"/>
                            <a:ext cx="217266" cy="270933"/>
                          </a:xfrm>
                          <a:prstGeom prst="ellipse">
                            <a:avLst/>
                          </a:prstGeom>
                          <a:solidFill>
                            <a:srgbClr val="7A8894"/>
                          </a:solidFill>
                          <a:ln>
                            <a:solidFill>
                              <a:srgbClr val="7A889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7" name="타원 57"/>
                        <wps:cNvSpPr/>
                        <wps:spPr>
                          <a:xfrm>
                            <a:off x="5203298" y="3955638"/>
                            <a:ext cx="217266" cy="270933"/>
                          </a:xfrm>
                          <a:prstGeom prst="ellipse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8" name="직사각형 58"/>
                        <wps:cNvSpPr/>
                        <wps:spPr>
                          <a:xfrm>
                            <a:off x="780398" y="0"/>
                            <a:ext cx="3537329" cy="141140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114EB5" id="그룹 27" o:spid="_x0000_s1026" style="position:absolute;margin-left:0;margin-top:7.7pt;width:422.35pt;height:252pt;z-index:251663360;mso-position-horizontal:left;mso-position-horizontal-relative:margin;mso-width-relative:margin;mso-height-relative:margin" coordsize="111809,5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">
                <v:shape id="그림 33" o:spid="_x0000_s1027" type="#_x0000_t75" style="position:absolute;left:7803;top:38307;width:104006;height:16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">
                  <v:imagedata r:id="rId20" o:title=""/>
                  <v:path arrowok="t"/>
                </v:shape>
                <v:shape id="Picture 2" o:spid="_x0000_s1028" type="#_x0000_t75" alt="https://kocoafab.cc/data/141205012041.jpg" style="position:absolute;left:81234;top:9016;width:9489;height: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">
                  <v:imagedata r:id="rId21" o:title="141205012041" croptop="5405f" cropbottom="17746f" cropleft="11792f" cropright="10035f"/>
                </v:shape>
                <v:shape id="Picture 4" o:spid="_x0000_s1029" type="#_x0000_t75" alt="http://static1.1.sqspcdn.com/static/f/1127462/21396672/1356937396273/stepper-board-6.jpg?token=Y4DZLQWDw4XtuZ%2BgyXUK4xsshKk%3D" style="position:absolute;left:7803;width:35374;height:1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">
                  <v:imagedata r:id="rId22" o:title="stepper-board-6"/>
                </v:shape>
                <v:shape id="Picture 2" o:spid="_x0000_s1030" type="#_x0000_t75" alt="https://kocoafab.cc/data/141205012041.jpg" style="position:absolute;left:92931;top:9016;width:9489;height: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">
                  <v:imagedata r:id="rId21" o:title="141205012041" croptop="5405f" cropbottom="17746f" cropleft="11792f" cropright="10035f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꺾인 연결선 37" o:spid="_x0000_s1031" type="#_x0000_t34" style="position:absolute;left:21757;top:21417;width:26632;height:12026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" adj="9366" strokecolor="black [3213]" strokeweight="3pt"/>
                <v:shape id="꺾인 연결선 38" o:spid="_x0000_s1032" type="#_x0000_t34" style="position:absolute;left:17459;top:21088;width:26632;height:12684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" strokecolor="red" strokeweight="3pt"/>
                <v:shape id="꺾인 연결선 39" o:spid="_x0000_s1033" type="#_x0000_t34" style="position:absolute;left:2134;top:21663;width:29896;height:14797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" adj="-224" strokecolor="#943634 [2405]" strokeweight="3pt"/>
                <v:shape id="꺾인 연결선 40" o:spid="_x0000_s1034" type="#_x0000_t34" style="position:absolute;left:5398;top:20348;width:29896;height:17428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" adj="766" strokecolor="#7030a0" strokeweight="3pt"/>
                <v:shape id="꺾인 연결선 41" o:spid="_x0000_s1035" type="#_x0000_t34" style="position:absolute;left:8369;top:19561;width:29896;height:19002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" adj="-4035" strokecolor="#00b0f0" strokeweight="3pt"/>
                <v:shape id="꺾인 연결선 42" o:spid="_x0000_s1036" type="#_x0000_t34" style="position:absolute;left:11188;top:19068;width:26632;height:16723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" adj="16461" strokecolor="#00b050" strokeweight="3pt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꺾인 연결선 43" o:spid="_x0000_s1037" type="#_x0000_t33" style="position:absolute;left:41014;top:16046;width:44964;height:1314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" strokecolor="black [3213]" strokeweight="3pt"/>
                <v:shape id="꺾인 연결선 44" o:spid="_x0000_s1038" type="#_x0000_t34" style="position:absolute;left:86662;top:15362;width:10330;height:11697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" strokecolor="black [3213]" strokeweight="3pt"/>
                <v:shape id="꺾인 연결선 45" o:spid="_x0000_s1039" type="#_x0000_t34" style="position:absolute;left:52294;top:5871;width:30540;height:36829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" adj="23890" strokecolor="#7a8894" strokeweight="3pt"/>
                <v:shape id="꺾인 연결선 46" o:spid="_x0000_s1040" type="#_x0000_t34" style="position:absolute;left:60127;top:2008;width:30540;height:44556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" adj="26518" strokecolor="#0070c0" strokeweight="3pt"/>
                <v:rect id="직사각형 47" o:spid="_x0000_s1041" style="position:absolute;top:18741;width:7152;height:13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" fillcolor="#ffd0b9" stroked="f" strokeweight="2pt">
                  <v:textbox>
                    <w:txbxContent>
                      <w:p w:rsidR="001142AD" w:rsidRPr="0000481A" w:rsidRDefault="001142AD" w:rsidP="0000481A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2"/>
                          </w:rPr>
                        </w:pPr>
                        <w:r w:rsidRPr="0000481A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18"/>
                            <w:szCs w:val="36"/>
                          </w:rPr>
                          <w:t>02</w:t>
                        </w:r>
                      </w:p>
                      <w:p w:rsidR="001142AD" w:rsidRPr="0000481A" w:rsidRDefault="001142AD" w:rsidP="0000481A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2"/>
                          </w:rPr>
                        </w:pPr>
                        <w:r w:rsidRPr="0000481A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18"/>
                            <w:szCs w:val="36"/>
                          </w:rPr>
                          <w:t>03</w:t>
                        </w:r>
                      </w:p>
                      <w:p w:rsidR="001142AD" w:rsidRPr="0000481A" w:rsidRDefault="001142AD" w:rsidP="0000481A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2"/>
                          </w:rPr>
                        </w:pPr>
                        <w:r w:rsidRPr="0000481A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18"/>
                            <w:szCs w:val="36"/>
                          </w:rPr>
                          <w:t>04</w:t>
                        </w:r>
                      </w:p>
                      <w:p w:rsidR="001142AD" w:rsidRPr="0000481A" w:rsidRDefault="001142AD" w:rsidP="0000481A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2"/>
                          </w:rPr>
                        </w:pPr>
                        <w:r w:rsidRPr="0000481A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18"/>
                            <w:szCs w:val="36"/>
                          </w:rPr>
                          <w:t>14</w:t>
                        </w:r>
                      </w:p>
                    </w:txbxContent>
                  </v:textbox>
                </v:rect>
                <v:rect id="직사각형 48" o:spid="_x0000_s1042" style="position:absolute;left:88649;top:22368;width:6355;height:7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" fillcolor="#ffd0b9" stroked="f" strokeweight="2pt">
                  <v:textbox>
                    <w:txbxContent>
                      <w:p w:rsidR="001142AD" w:rsidRPr="0000481A" w:rsidRDefault="001142AD" w:rsidP="0000481A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8"/>
                          </w:rPr>
                        </w:pPr>
                        <w:r w:rsidRPr="0000481A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14"/>
                            <w:szCs w:val="36"/>
                          </w:rPr>
                          <w:t>23</w:t>
                        </w:r>
                      </w:p>
                      <w:p w:rsidR="001142AD" w:rsidRPr="0000481A" w:rsidRDefault="001142AD" w:rsidP="0000481A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8"/>
                          </w:rPr>
                        </w:pPr>
                        <w:r w:rsidRPr="0000481A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14"/>
                            <w:szCs w:val="36"/>
                          </w:rPr>
                          <w:t>24</w:t>
                        </w:r>
                      </w:p>
                    </w:txbxContent>
                  </v:textbox>
                </v:rect>
                <v:rect id="직사각형 49" o:spid="_x0000_s1043" style="position:absolute;left:17169;top:26612;width:6355;height:7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" fillcolor="#ffd0b9" stroked="f" strokeweight="2pt">
                  <v:textbox>
                    <w:txbxContent>
                      <w:p w:rsidR="001142AD" w:rsidRPr="0000481A" w:rsidRDefault="001142AD" w:rsidP="0000481A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6"/>
                          </w:rPr>
                        </w:pPr>
                        <w:r w:rsidRPr="0000481A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12"/>
                            <w:szCs w:val="36"/>
                          </w:rPr>
                          <w:t>5V</w:t>
                        </w:r>
                      </w:p>
                      <w:p w:rsidR="001142AD" w:rsidRPr="0000481A" w:rsidRDefault="001142AD" w:rsidP="0000481A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6"/>
                          </w:rPr>
                        </w:pPr>
                        <w:r w:rsidRPr="0000481A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spacing w:val="-30"/>
                            <w:kern w:val="24"/>
                            <w:sz w:val="12"/>
                            <w:szCs w:val="36"/>
                          </w:rPr>
                          <w:t>GND</w:t>
                        </w:r>
                      </w:p>
                    </w:txbxContent>
                  </v:textbox>
                </v:rect>
                <v:oval id="타원 50" o:spid="_x0000_s1044" style="position:absolute;left:23716;top:43193;width:2173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" fillcolor="#943634 [2405]" stroked="f" strokeweight="2pt"/>
                <v:oval id="타원 51" o:spid="_x0000_s1045" style="position:absolute;left:23716;top:39929;width:2173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" fillcolor="red" stroked="f" strokeweight="2pt"/>
                <v:oval id="타원 52" o:spid="_x0000_s1046" style="position:absolute;left:28009;top:43193;width:2173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" fillcolor="#7030a0" stroked="f" strokeweight="2pt"/>
                <v:oval id="타원 53" o:spid="_x0000_s1047" style="position:absolute;left:28009;top:39929;width:2173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" fillcolor="#24333a" strokecolor="white [3212]" strokeweight="1.5pt"/>
                <v:oval id="타원 54" o:spid="_x0000_s1048" style="position:absolute;left:31964;top:43193;width:2173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" fillcolor="#00b0f0" stroked="f" strokeweight="2pt"/>
                <v:oval id="타원 55" o:spid="_x0000_s1049" style="position:absolute;left:31964;top:39929;width:2173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" fillcolor="#00b050" stroked="f" strokeweight="2pt"/>
                <v:oval id="타원 56" o:spid="_x0000_s1050" style="position:absolute;left:48063;top:39556;width:2173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" fillcolor="#7a8894" strokecolor="#7a8894" strokeweight="2pt"/>
                <v:oval id="타원 57" o:spid="_x0000_s1051" style="position:absolute;left:52032;top:39556;width:2173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" fillcolor="#0070c0" stroked="f" strokeweight="2pt"/>
                <v:rect id="직사각형 58" o:spid="_x0000_s1052" style="position:absolute;left:7803;width:35374;height:141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" filled="f" strokecolor="black [3213]" strokeweight="2pt"/>
                <w10:wrap anchorx="margin"/>
              </v:group>
            </w:pict>
          </mc:Fallback>
        </mc:AlternateContent>
      </w:r>
    </w:p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/>
    <w:p w:rsidR="0000481A" w:rsidRDefault="0000481A" w:rsidP="0000481A">
      <w:r>
        <w:rPr>
          <w:rFonts w:hint="eastAsia"/>
        </w:rPr>
        <w:t>모터에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t xml:space="preserve">GPIO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선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2, 3, 4, 14</w:t>
      </w:r>
    </w:p>
    <w:p w:rsidR="0000481A" w:rsidRDefault="0000481A" w:rsidP="0000481A">
      <w:r>
        <w:rPr>
          <w:rFonts w:hint="eastAsia"/>
        </w:rPr>
        <w:t>모터에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t xml:space="preserve">GND </w:t>
      </w:r>
      <w:r>
        <w:rPr>
          <w:rFonts w:hint="eastAsia"/>
        </w:rPr>
        <w:t>선</w:t>
      </w:r>
    </w:p>
    <w:p w:rsidR="0000481A" w:rsidRDefault="0000481A" w:rsidP="0000481A">
      <w:r>
        <w:rPr>
          <w:rFonts w:hint="eastAsia"/>
        </w:rPr>
        <w:t>모터에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t>5V</w:t>
      </w:r>
      <w:r>
        <w:rPr>
          <w:rFonts w:hint="eastAsia"/>
        </w:rPr>
        <w:t xml:space="preserve"> </w:t>
      </w:r>
      <w:r>
        <w:rPr>
          <w:rFonts w:hint="eastAsia"/>
        </w:rPr>
        <w:t>선</w:t>
      </w:r>
    </w:p>
    <w:p w:rsidR="0000481A" w:rsidRDefault="0000481A" w:rsidP="0000481A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버튼에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t xml:space="preserve">GPIO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선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23, 24</w:t>
      </w:r>
    </w:p>
    <w:p w:rsidR="0000481A" w:rsidRDefault="0000481A" w:rsidP="0000481A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버튼에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t xml:space="preserve">GND </w:t>
      </w:r>
      <w:r>
        <w:rPr>
          <w:rFonts w:hint="eastAsia"/>
        </w:rPr>
        <w:t>선</w:t>
      </w:r>
    </w:p>
    <w:p w:rsidR="0000481A" w:rsidRDefault="0000481A">
      <w:r>
        <w:rPr>
          <w:rFonts w:hint="eastAsia"/>
        </w:rPr>
        <w:t>총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선을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블라인드를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00481A" w:rsidRDefault="0000481A">
      <w:r>
        <w:t>GND</w:t>
      </w:r>
      <w:r>
        <w:rPr>
          <w:rFonts w:hint="eastAsia"/>
        </w:rPr>
        <w:t>선을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개선으로</w:t>
      </w:r>
      <w:r>
        <w:rPr>
          <w:rFonts w:hint="eastAsia"/>
        </w:rPr>
        <w:t xml:space="preserve"> </w:t>
      </w:r>
      <w:r>
        <w:rPr>
          <w:rFonts w:hint="eastAsia"/>
        </w:rPr>
        <w:t>나눌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있었지만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블라인더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선</w:t>
      </w:r>
      <w:r>
        <w:rPr>
          <w:rFonts w:hint="eastAsia"/>
        </w:rPr>
        <w:t xml:space="preserve"> </w:t>
      </w:r>
      <w:r>
        <w:rPr>
          <w:rFonts w:hint="eastAsia"/>
        </w:rPr>
        <w:t>정리를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하나로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개를</w:t>
      </w:r>
      <w:r>
        <w:rPr>
          <w:rFonts w:hint="eastAsia"/>
        </w:rPr>
        <w:t xml:space="preserve"> </w:t>
      </w:r>
      <w:r>
        <w:rPr>
          <w:rFonts w:hint="eastAsia"/>
        </w:rPr>
        <w:t>전부</w:t>
      </w:r>
      <w:r>
        <w:rPr>
          <w:rFonts w:hint="eastAsia"/>
        </w:rPr>
        <w:t xml:space="preserve"> </w:t>
      </w:r>
      <w:r>
        <w:rPr>
          <w:rFonts w:hint="eastAsia"/>
        </w:rPr>
        <w:t>연결해보았다</w:t>
      </w:r>
      <w:r>
        <w:rPr>
          <w:rFonts w:hint="eastAsia"/>
        </w:rPr>
        <w:t>.</w:t>
      </w:r>
    </w:p>
    <w:p w:rsidR="00DC6809" w:rsidRDefault="00DC6809">
      <w:r>
        <w:br w:type="page"/>
      </w:r>
    </w:p>
    <w:p w:rsidR="00086D54" w:rsidRDefault="00086D54" w:rsidP="00086D54"/>
    <w:p w:rsidR="00086D54" w:rsidRDefault="00086D54" w:rsidP="00086D54">
      <w:pPr>
        <w:pStyle w:val="30"/>
      </w:pPr>
      <w:bookmarkStart w:id="15" w:name="_Toc500805886"/>
      <w:r>
        <w:rPr>
          <w:rFonts w:hint="eastAsia"/>
        </w:rPr>
        <w:t>소스</w:t>
      </w:r>
      <w:bookmarkEnd w:id="15"/>
    </w:p>
    <w:p w:rsidR="00DC6809" w:rsidRDefault="00DC6809" w:rsidP="00086D54">
      <w:r w:rsidRPr="00DC6809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1CE99E9" wp14:editId="37EB67B1">
                <wp:simplePos x="0" y="0"/>
                <wp:positionH relativeFrom="margin">
                  <wp:align>right</wp:align>
                </wp:positionH>
                <wp:positionV relativeFrom="paragraph">
                  <wp:posOffset>79498</wp:posOffset>
                </wp:positionV>
                <wp:extent cx="5377218" cy="3077570"/>
                <wp:effectExtent l="0" t="0" r="0" b="8890"/>
                <wp:wrapNone/>
                <wp:docPr id="6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18" cy="3077570"/>
                          <a:chOff x="0" y="0"/>
                          <a:chExt cx="11962164" cy="6592711"/>
                        </a:xfrm>
                      </wpg:grpSpPr>
                      <pic:pic xmlns:pic="http://schemas.openxmlformats.org/drawingml/2006/picture">
                        <pic:nvPicPr>
                          <pic:cNvPr id="62" name="그림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75" r="940"/>
                          <a:stretch/>
                        </pic:blipFill>
                        <pic:spPr bwMode="auto">
                          <a:xfrm>
                            <a:off x="0" y="0"/>
                            <a:ext cx="5057422" cy="659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그림 6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208235" y="0"/>
                            <a:ext cx="3346986" cy="6592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그림 6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8660623" y="0"/>
                            <a:ext cx="3301541" cy="65927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3ABA2" id="그룹 17" o:spid="_x0000_s1026" style="position:absolute;left:0;text-align:left;margin-left:372.2pt;margin-top:6.25pt;width:423.4pt;height:242.35pt;z-index:251665408;mso-position-horizontal:right;mso-position-horizontal-relative:margin;mso-width-relative:margin;mso-height-relative:margin" coordsize="119621,65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">
                <v:shape id="그림 62" o:spid="_x0000_s1027" type="#_x0000_t75" style="position:absolute;width:50574;height:65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">
                  <v:imagedata r:id="rId26" o:title="" croptop="3588f" cropright="616f"/>
                  <v:path arrowok="t"/>
                </v:shape>
                <v:shape id="그림 63" o:spid="_x0000_s1028" type="#_x0000_t75" style="position:absolute;left:52082;width:33470;height:65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">
                  <v:imagedata r:id="rId27" o:title=""/>
                  <v:path arrowok="t"/>
                </v:shape>
                <v:shape id="그림 64" o:spid="_x0000_s1029" type="#_x0000_t75" style="position:absolute;left:86606;width:33015;height:65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">
                  <v:imagedata r:id="rId28" o:title=""/>
                  <v:path arrowok="t"/>
                </v:shape>
                <w10:wrap anchorx="margin"/>
              </v:group>
            </w:pict>
          </mc:Fallback>
        </mc:AlternateContent>
      </w:r>
    </w:p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086D54" w:rsidRDefault="00086D54" w:rsidP="00086D54"/>
    <w:p w:rsidR="00DC6809" w:rsidRDefault="00DC6809" w:rsidP="00086D54"/>
    <w:p w:rsidR="00DC6809" w:rsidRDefault="00DC6809" w:rsidP="00086D54"/>
    <w:p w:rsidR="0042163C" w:rsidRDefault="0042163C" w:rsidP="00086D54">
      <w:r>
        <w:rPr>
          <w:rFonts w:hint="eastAsia"/>
        </w:rPr>
        <w:t>파일은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t>main.py, Auto_UP.py, Auto_DOWN.py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구성되어있다</w:t>
      </w:r>
      <w:r>
        <w:rPr>
          <w:rFonts w:hint="eastAsia"/>
        </w:rPr>
        <w:t>.</w:t>
      </w:r>
    </w:p>
    <w:p w:rsidR="0042163C" w:rsidRDefault="0042163C" w:rsidP="00086D54"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내용은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소스의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7E612D" w:rsidRDefault="007E612D" w:rsidP="00086D54">
      <w:r>
        <w:t>main.py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실질적으로</w:t>
      </w:r>
      <w:r>
        <w:rPr>
          <w:rFonts w:hint="eastAsia"/>
        </w:rPr>
        <w:t xml:space="preserve"> </w:t>
      </w:r>
      <w:r>
        <w:rPr>
          <w:rFonts w:hint="eastAsia"/>
        </w:rPr>
        <w:t>모터를</w:t>
      </w:r>
      <w:r>
        <w:rPr>
          <w:rFonts w:hint="eastAsia"/>
        </w:rPr>
        <w:t xml:space="preserve"> </w:t>
      </w:r>
      <w:r>
        <w:rPr>
          <w:rFonts w:hint="eastAsia"/>
        </w:rPr>
        <w:t>구동시키지는</w:t>
      </w:r>
      <w:r>
        <w:rPr>
          <w:rFonts w:hint="eastAsia"/>
        </w:rPr>
        <w:t xml:space="preserve"> </w:t>
      </w:r>
      <w:r>
        <w:rPr>
          <w:rFonts w:hint="eastAsia"/>
        </w:rPr>
        <w:t>못한다</w:t>
      </w:r>
      <w:r>
        <w:rPr>
          <w:rFonts w:hint="eastAsia"/>
        </w:rPr>
        <w:t xml:space="preserve">.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t>Auto_UP.py</w:t>
      </w:r>
      <w:r>
        <w:rPr>
          <w:rFonts w:hint="eastAsia"/>
        </w:rPr>
        <w:t>나</w:t>
      </w:r>
      <w:r>
        <w:rPr>
          <w:rFonts w:hint="eastAsia"/>
        </w:rPr>
        <w:t xml:space="preserve"> </w:t>
      </w:r>
      <w:r>
        <w:t>Auto_DOWN.py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실행시키는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main.py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라즈베리파이가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전원을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전원이</w:t>
      </w:r>
      <w:r>
        <w:rPr>
          <w:rFonts w:hint="eastAsia"/>
        </w:rPr>
        <w:t xml:space="preserve"> </w:t>
      </w:r>
      <w:r>
        <w:rPr>
          <w:rFonts w:hint="eastAsia"/>
        </w:rPr>
        <w:t>켜지고</w:t>
      </w:r>
      <w:r>
        <w:rPr>
          <w:rFonts w:hint="eastAsia"/>
        </w:rPr>
        <w:t xml:space="preserve"> </w:t>
      </w:r>
      <w:r>
        <w:rPr>
          <w:rFonts w:hint="eastAsia"/>
        </w:rPr>
        <w:t>나서</w:t>
      </w:r>
      <w:r>
        <w:rPr>
          <w:rFonts w:hint="eastAsia"/>
        </w:rPr>
        <w:t xml:space="preserve"> </w:t>
      </w: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켜지도록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화면이나</w:t>
      </w:r>
      <w:r>
        <w:rPr>
          <w:rFonts w:hint="eastAsia"/>
        </w:rPr>
        <w:t xml:space="preserve"> </w:t>
      </w:r>
      <w:r>
        <w:rPr>
          <w:rFonts w:hint="eastAsia"/>
        </w:rPr>
        <w:t>별도</w:t>
      </w:r>
      <w:r>
        <w:rPr>
          <w:rFonts w:hint="eastAsia"/>
        </w:rPr>
        <w:t xml:space="preserve"> </w:t>
      </w:r>
      <w:r>
        <w:rPr>
          <w:rFonts w:hint="eastAsia"/>
        </w:rPr>
        <w:t>컨트롤러가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오토</w:t>
      </w:r>
      <w:r>
        <w:rPr>
          <w:rFonts w:hint="eastAsia"/>
        </w:rPr>
        <w:t xml:space="preserve"> </w:t>
      </w:r>
      <w:r>
        <w:rPr>
          <w:rFonts w:hint="eastAsia"/>
        </w:rPr>
        <w:t>블라인드에</w:t>
      </w:r>
      <w:r>
        <w:rPr>
          <w:rFonts w:hint="eastAsia"/>
        </w:rPr>
        <w:t xml:space="preserve"> </w:t>
      </w:r>
      <w:r>
        <w:rPr>
          <w:rFonts w:hint="eastAsia"/>
        </w:rPr>
        <w:t>최적화되어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:rsidR="007E612D" w:rsidRDefault="007E612D" w:rsidP="00086D54">
      <w:r>
        <w:t>Auto_UP.py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Auto_DOWN.py</w:t>
      </w:r>
      <w:r>
        <w:rPr>
          <w:rFonts w:hint="eastAsia"/>
        </w:rPr>
        <w:t>는</w:t>
      </w:r>
      <w:r>
        <w:rPr>
          <w:rFonts w:hint="eastAsia"/>
        </w:rPr>
        <w:t xml:space="preserve"> 1</w:t>
      </w:r>
      <w:r>
        <w:rPr>
          <w:rFonts w:hint="eastAsia"/>
        </w:rPr>
        <w:t>부분만</w:t>
      </w:r>
      <w:r>
        <w:rPr>
          <w:rFonts w:hint="eastAsia"/>
        </w:rPr>
        <w:t xml:space="preserve"> </w:t>
      </w:r>
      <w:r>
        <w:rPr>
          <w:rFonts w:hint="eastAsia"/>
        </w:rPr>
        <w:t>다르고</w:t>
      </w:r>
      <w:r>
        <w:rPr>
          <w:rFonts w:hint="eastAsia"/>
        </w:rPr>
        <w:t xml:space="preserve"> </w:t>
      </w:r>
      <w:r>
        <w:rPr>
          <w:rFonts w:hint="eastAsia"/>
        </w:rPr>
        <w:t>전체적으로는</w:t>
      </w:r>
      <w:r>
        <w:rPr>
          <w:rFonts w:hint="eastAsia"/>
        </w:rPr>
        <w:t xml:space="preserve"> </w:t>
      </w:r>
      <w:r>
        <w:rPr>
          <w:rFonts w:hint="eastAsia"/>
        </w:rPr>
        <w:t>일치한다</w:t>
      </w:r>
      <w:r>
        <w:rPr>
          <w:rFonts w:hint="eastAsia"/>
        </w:rPr>
        <w:t>.</w:t>
      </w:r>
    </w:p>
    <w:p w:rsidR="007E612D" w:rsidRDefault="007E612D" w:rsidP="00086D54">
      <w:r>
        <w:rPr>
          <w:rFonts w:hint="eastAsia"/>
        </w:rPr>
        <w:t>오토블라인드에는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스탭모터가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필요한데</w:t>
      </w:r>
      <w:r>
        <w:rPr>
          <w:rFonts w:hint="eastAsia"/>
        </w:rPr>
        <w:t xml:space="preserve"> </w:t>
      </w:r>
      <w:r>
        <w:rPr>
          <w:rFonts w:hint="eastAsia"/>
        </w:rPr>
        <w:t>스탭모터에는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시리얼</w:t>
      </w:r>
      <w:r>
        <w:rPr>
          <w:rFonts w:hint="eastAsia"/>
        </w:rPr>
        <w:t xml:space="preserve"> </w:t>
      </w:r>
      <w:r>
        <w:rPr>
          <w:rFonts w:hint="eastAsia"/>
        </w:rPr>
        <w:t>통신을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선이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  <w:r>
        <w:t xml:space="preserve"> [0,0,0,1], [0,0,1,0], [0,1,0,0], </w:t>
      </w:r>
      <w:r>
        <w:rPr>
          <w:rFonts w:hint="eastAsia"/>
        </w:rPr>
        <w:t xml:space="preserve">[1,0,0,0]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회전을</w:t>
      </w:r>
      <w:r>
        <w:rPr>
          <w:rFonts w:hint="eastAsia"/>
        </w:rPr>
        <w:t xml:space="preserve"> </w:t>
      </w:r>
      <w:r>
        <w:rPr>
          <w:rFonts w:hint="eastAsia"/>
        </w:rPr>
        <w:t>지시하거나</w:t>
      </w:r>
      <w:r>
        <w:rPr>
          <w:rFonts w:hint="eastAsia"/>
        </w:rPr>
        <w:t xml:space="preserve"> </w:t>
      </w:r>
      <w:r>
        <w:rPr>
          <w:rFonts w:hint="eastAsia"/>
        </w:rPr>
        <w:t>역방향으로</w:t>
      </w:r>
      <w:r>
        <w:rPr>
          <w:rFonts w:hint="eastAsia"/>
        </w:rPr>
        <w:t xml:space="preserve"> </w:t>
      </w:r>
      <w:r>
        <w:rPr>
          <w:rFonts w:hint="eastAsia"/>
        </w:rPr>
        <w:t>회전을</w:t>
      </w:r>
      <w:r>
        <w:rPr>
          <w:rFonts w:hint="eastAsia"/>
        </w:rPr>
        <w:t xml:space="preserve">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지시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7E612D" w:rsidRDefault="007E612D" w:rsidP="00086D54"/>
    <w:p w:rsidR="007E612D" w:rsidRPr="007E612D" w:rsidRDefault="007E612D" w:rsidP="00086D54">
      <w:pPr>
        <w:rPr>
          <w:rFonts w:hint="eastAsia"/>
        </w:rPr>
      </w:pPr>
    </w:p>
    <w:p w:rsidR="001142AD" w:rsidRDefault="001142AD" w:rsidP="00086D54"/>
    <w:p w:rsidR="001142AD" w:rsidRDefault="001142AD" w:rsidP="00086D54">
      <w:pPr>
        <w:rPr>
          <w:rFonts w:hint="eastAsia"/>
        </w:rPr>
      </w:pPr>
      <w:r>
        <w:br w:type="page"/>
      </w:r>
    </w:p>
    <w:p w:rsidR="00086D54" w:rsidRDefault="00086D54" w:rsidP="001142AD">
      <w:bookmarkStart w:id="16" w:name="_Toc500805887"/>
      <w:r>
        <w:rPr>
          <w:rFonts w:hint="eastAsia"/>
        </w:rPr>
        <w:lastRenderedPageBreak/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제어장치</w:t>
      </w:r>
      <w:bookmarkEnd w:id="16"/>
    </w:p>
    <w:p w:rsidR="00086D54" w:rsidRDefault="00086D54" w:rsidP="00086D54"/>
    <w:p w:rsidR="00086D54" w:rsidRDefault="00DC6809" w:rsidP="00086D54">
      <w:pPr>
        <w:pStyle w:val="30"/>
      </w:pPr>
      <w:bookmarkStart w:id="17" w:name="_Toc500805888"/>
      <w:r w:rsidRPr="00DC6809">
        <w:rPr>
          <w:noProof/>
        </w:rPr>
        <w:drawing>
          <wp:anchor distT="0" distB="0" distL="114300" distR="114300" simplePos="0" relativeHeight="251667456" behindDoc="0" locked="0" layoutInCell="1" allowOverlap="1" wp14:anchorId="48FF602F" wp14:editId="3B709404">
            <wp:simplePos x="0" y="0"/>
            <wp:positionH relativeFrom="margin">
              <wp:posOffset>335719</wp:posOffset>
            </wp:positionH>
            <wp:positionV relativeFrom="paragraph">
              <wp:posOffset>67544</wp:posOffset>
            </wp:positionV>
            <wp:extent cx="2027169" cy="2702892"/>
            <wp:effectExtent l="5080" t="0" r="0" b="0"/>
            <wp:wrapNone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35815" cy="27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D54">
        <w:rPr>
          <w:rFonts w:hint="eastAsia"/>
        </w:rPr>
        <w:t>디자인</w:t>
      </w:r>
      <w:bookmarkEnd w:id="17"/>
    </w:p>
    <w:p w:rsidR="00DC6809" w:rsidRDefault="00DC6809" w:rsidP="00DC6809">
      <w:r w:rsidRPr="00DC6809">
        <w:rPr>
          <w:noProof/>
        </w:rPr>
        <w:drawing>
          <wp:anchor distT="0" distB="0" distL="114300" distR="114300" simplePos="0" relativeHeight="251668480" behindDoc="0" locked="0" layoutInCell="1" allowOverlap="1" wp14:anchorId="73E460B7" wp14:editId="68EB4155">
            <wp:simplePos x="0" y="0"/>
            <wp:positionH relativeFrom="margin">
              <wp:align>right</wp:align>
            </wp:positionH>
            <wp:positionV relativeFrom="paragraph">
              <wp:posOffset>116072</wp:posOffset>
            </wp:positionV>
            <wp:extent cx="2707337" cy="2030503"/>
            <wp:effectExtent l="0" t="0" r="0" b="8255"/>
            <wp:wrapNone/>
            <wp:docPr id="6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337" cy="2030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6809" w:rsidRDefault="00DC6809" w:rsidP="00DC6809"/>
    <w:p w:rsidR="00DC6809" w:rsidRDefault="00DC6809" w:rsidP="00DC6809"/>
    <w:p w:rsidR="00DC6809" w:rsidRDefault="00DC6809" w:rsidP="00DC6809"/>
    <w:p w:rsidR="00DC6809" w:rsidRDefault="00DC6809" w:rsidP="00DC6809"/>
    <w:p w:rsidR="00DC6809" w:rsidRDefault="00DC6809" w:rsidP="00DC6809"/>
    <w:p w:rsidR="00DC6809" w:rsidRDefault="00DC6809" w:rsidP="00DC6809"/>
    <w:p w:rsidR="00DC6809" w:rsidRDefault="00DC6809" w:rsidP="00DC6809"/>
    <w:p w:rsidR="00DC6809" w:rsidRDefault="00DC6809" w:rsidP="00DC6809"/>
    <w:p w:rsidR="00DC6809" w:rsidRDefault="00DC6809" w:rsidP="00DC6809"/>
    <w:p w:rsidR="00DC6809" w:rsidRPr="00DC6809" w:rsidRDefault="00DC6809" w:rsidP="00DC6809"/>
    <w:p w:rsidR="00086D54" w:rsidRDefault="00086D54" w:rsidP="00086D54"/>
    <w:p w:rsidR="00DC6809" w:rsidRDefault="00DC6809" w:rsidP="00086D54"/>
    <w:p w:rsidR="001142AD" w:rsidRDefault="001142AD" w:rsidP="00086D54">
      <w:r>
        <w:rPr>
          <w:rFonts w:hint="eastAsia"/>
        </w:rPr>
        <w:t xml:space="preserve">              &lt;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>&gt;</w:t>
      </w:r>
      <w:r>
        <w:t xml:space="preserve">                                         &lt;</w:t>
      </w:r>
      <w:r>
        <w:rPr>
          <w:rFonts w:hint="eastAsia"/>
        </w:rPr>
        <w:t>본체</w:t>
      </w:r>
      <w:r>
        <w:rPr>
          <w:rFonts w:hint="eastAsia"/>
        </w:rPr>
        <w:t xml:space="preserve"> </w:t>
      </w:r>
      <w:r>
        <w:rPr>
          <w:rFonts w:hint="eastAsia"/>
        </w:rPr>
        <w:t>후면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>&gt;</w:t>
      </w:r>
    </w:p>
    <w:p w:rsidR="001142AD" w:rsidRDefault="001142AD" w:rsidP="00086D54"/>
    <w:p w:rsidR="001142AD" w:rsidRDefault="001142AD" w:rsidP="00086D54"/>
    <w:p w:rsidR="001142AD" w:rsidRDefault="001142AD" w:rsidP="00086D54">
      <w:r w:rsidRPr="00DC6809">
        <w:rPr>
          <w:noProof/>
        </w:rPr>
        <w:drawing>
          <wp:anchor distT="0" distB="0" distL="114300" distR="114300" simplePos="0" relativeHeight="251670528" behindDoc="0" locked="0" layoutInCell="1" allowOverlap="1" wp14:anchorId="6910A313" wp14:editId="581E8DD3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2705735" cy="1616710"/>
            <wp:effectExtent l="0" t="0" r="0" b="2540"/>
            <wp:wrapNone/>
            <wp:docPr id="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3" b="11276"/>
                    <a:stretch/>
                  </pic:blipFill>
                  <pic:spPr>
                    <a:xfrm>
                      <a:off x="0" y="0"/>
                      <a:ext cx="270573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6809">
        <w:rPr>
          <w:noProof/>
        </w:rPr>
        <w:drawing>
          <wp:anchor distT="0" distB="0" distL="114300" distR="114300" simplePos="0" relativeHeight="251671552" behindDoc="0" locked="0" layoutInCell="1" allowOverlap="1" wp14:anchorId="0F4F4D59" wp14:editId="2733ACD9">
            <wp:simplePos x="0" y="0"/>
            <wp:positionH relativeFrom="margin">
              <wp:posOffset>2794341</wp:posOffset>
            </wp:positionH>
            <wp:positionV relativeFrom="paragraph">
              <wp:posOffset>5269</wp:posOffset>
            </wp:positionV>
            <wp:extent cx="2629468" cy="1972101"/>
            <wp:effectExtent l="0" t="0" r="0" b="9525"/>
            <wp:wrapNone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468" cy="197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2AD" w:rsidRDefault="001142AD" w:rsidP="00086D54"/>
    <w:p w:rsidR="001142AD" w:rsidRDefault="001142AD" w:rsidP="00086D54"/>
    <w:p w:rsidR="001142AD" w:rsidRDefault="001142AD" w:rsidP="00086D54"/>
    <w:p w:rsidR="001142AD" w:rsidRDefault="001142AD" w:rsidP="00086D54">
      <w:pPr>
        <w:rPr>
          <w:rFonts w:hint="eastAsia"/>
        </w:rPr>
      </w:pPr>
    </w:p>
    <w:p w:rsidR="001142AD" w:rsidRDefault="001142AD" w:rsidP="00086D54"/>
    <w:p w:rsidR="001142AD" w:rsidRDefault="001142AD" w:rsidP="00086D54"/>
    <w:p w:rsidR="001142AD" w:rsidRDefault="001142AD" w:rsidP="00086D54"/>
    <w:p w:rsidR="001142AD" w:rsidRDefault="001142AD" w:rsidP="00086D54"/>
    <w:p w:rsidR="001142AD" w:rsidRDefault="001142AD" w:rsidP="00086D54"/>
    <w:p w:rsidR="00DC6809" w:rsidRDefault="00DC6809" w:rsidP="00086D54">
      <w:pPr>
        <w:rPr>
          <w:rFonts w:hint="eastAsia"/>
        </w:rPr>
      </w:pPr>
    </w:p>
    <w:p w:rsidR="00DC6809" w:rsidRDefault="00DC6809" w:rsidP="00086D54"/>
    <w:p w:rsidR="001142AD" w:rsidRDefault="001142AD" w:rsidP="00086D54">
      <w:pPr>
        <w:rPr>
          <w:rFonts w:hint="eastAsia"/>
        </w:rPr>
      </w:pPr>
      <w:r>
        <w:rPr>
          <w:rFonts w:hint="eastAsia"/>
        </w:rPr>
        <w:t xml:space="preserve">            </w:t>
      </w:r>
      <w:r>
        <w:t xml:space="preserve"> 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&lt;</w:t>
      </w:r>
      <w:r>
        <w:t xml:space="preserve">LCD </w:t>
      </w:r>
      <w:proofErr w:type="spellStart"/>
      <w:r>
        <w:rPr>
          <w:rFonts w:hint="eastAsia"/>
        </w:rPr>
        <w:t>후면부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rPr>
          <w:rFonts w:hint="eastAsia"/>
        </w:rPr>
        <w:t>&gt;</w:t>
      </w:r>
      <w:r>
        <w:t xml:space="preserve">                                      &lt;</w:t>
      </w:r>
      <w:r>
        <w:rPr>
          <w:rFonts w:hint="eastAsia"/>
        </w:rPr>
        <w:t>GPIO</w:t>
      </w:r>
      <w:r>
        <w:t xml:space="preserve"> </w:t>
      </w:r>
      <w:r>
        <w:rPr>
          <w:rFonts w:hint="eastAsia"/>
        </w:rPr>
        <w:t>배치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t>&gt;</w:t>
      </w:r>
    </w:p>
    <w:p w:rsidR="00DC6809" w:rsidRDefault="00DC6809" w:rsidP="001142AD">
      <w:r>
        <w:br w:type="page"/>
      </w:r>
    </w:p>
    <w:p w:rsidR="00086D54" w:rsidRDefault="00086D54" w:rsidP="00086D54">
      <w:pPr>
        <w:pStyle w:val="30"/>
      </w:pPr>
      <w:bookmarkStart w:id="18" w:name="_Toc500805889"/>
      <w:r>
        <w:rPr>
          <w:rFonts w:hint="eastAsia"/>
        </w:rPr>
        <w:lastRenderedPageBreak/>
        <w:t xml:space="preserve">GPIO </w:t>
      </w:r>
      <w:r>
        <w:rPr>
          <w:rFonts w:hint="eastAsia"/>
        </w:rPr>
        <w:t>구성</w:t>
      </w:r>
      <w:bookmarkEnd w:id="18"/>
    </w:p>
    <w:p w:rsidR="00086D54" w:rsidRDefault="00086D54" w:rsidP="00086D54"/>
    <w:p w:rsidR="00DC6809" w:rsidRDefault="00A42051" w:rsidP="00086D54">
      <w:r w:rsidRPr="00DC6809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5F9F6F" wp14:editId="66745185">
                <wp:simplePos x="0" y="0"/>
                <wp:positionH relativeFrom="margin">
                  <wp:posOffset>-1507</wp:posOffset>
                </wp:positionH>
                <wp:positionV relativeFrom="paragraph">
                  <wp:posOffset>8871</wp:posOffset>
                </wp:positionV>
                <wp:extent cx="5494930" cy="2777319"/>
                <wp:effectExtent l="0" t="0" r="0" b="4445"/>
                <wp:wrapNone/>
                <wp:docPr id="67" name="그룹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4930" cy="2777319"/>
                          <a:chOff x="0" y="0"/>
                          <a:chExt cx="11248476" cy="4865511"/>
                        </a:xfrm>
                      </wpg:grpSpPr>
                      <pic:pic xmlns:pic="http://schemas.openxmlformats.org/drawingml/2006/picture">
                        <pic:nvPicPr>
                          <pic:cNvPr id="68" name="Picture 2" descr="http://www.bloter.net/wp-content/uploads/2017/01/Navercast_Raspberry_Pi_03_Raspberry_Pi_3_Model_B-800x5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3896" y="577504"/>
                            <a:ext cx="4894580" cy="32181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그림 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08" t="17943" r="29383" b="38930"/>
                          <a:stretch/>
                        </pic:blipFill>
                        <pic:spPr>
                          <a:xfrm rot="5400000">
                            <a:off x="-953911" y="953911"/>
                            <a:ext cx="4865511" cy="2957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타원 70"/>
                        <wps:cNvSpPr/>
                        <wps:spPr>
                          <a:xfrm rot="16200000">
                            <a:off x="6746646" y="553528"/>
                            <a:ext cx="164028" cy="160881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1" name="타원 71"/>
                        <wps:cNvSpPr/>
                        <wps:spPr>
                          <a:xfrm rot="16200000">
                            <a:off x="1788441" y="4145935"/>
                            <a:ext cx="164028" cy="160881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" name="꺾인 연결선 72"/>
                        <wps:cNvCnPr/>
                        <wps:spPr>
                          <a:xfrm rot="16200000" flipH="1" flipV="1">
                            <a:off x="2552568" y="-49718"/>
                            <a:ext cx="3674421" cy="4877765"/>
                          </a:xfrm>
                          <a:prstGeom prst="bentConnector4">
                            <a:avLst>
                              <a:gd name="adj1" fmla="val -10522"/>
                              <a:gd name="adj2" fmla="val 72349"/>
                            </a:avLst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타원 73"/>
                        <wps:cNvSpPr/>
                        <wps:spPr>
                          <a:xfrm rot="16200000">
                            <a:off x="7013998" y="565415"/>
                            <a:ext cx="179783" cy="159503"/>
                          </a:xfrm>
                          <a:prstGeom prst="ellipse">
                            <a:avLst/>
                          </a:prstGeom>
                          <a:solidFill>
                            <a:srgbClr val="24333A"/>
                          </a:solidFill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4" name="타원 74"/>
                        <wps:cNvSpPr/>
                        <wps:spPr>
                          <a:xfrm rot="16200000">
                            <a:off x="546819" y="4405019"/>
                            <a:ext cx="179783" cy="159503"/>
                          </a:xfrm>
                          <a:prstGeom prst="ellipse">
                            <a:avLst/>
                          </a:prstGeom>
                          <a:solidFill>
                            <a:srgbClr val="24333A"/>
                          </a:solidFill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5" name="꺾인 연결선 75"/>
                        <wps:cNvCnPr/>
                        <wps:spPr>
                          <a:xfrm rot="16200000" flipH="1" flipV="1">
                            <a:off x="1945428" y="-673692"/>
                            <a:ext cx="3929495" cy="6387428"/>
                          </a:xfrm>
                          <a:prstGeom prst="bentConnector4">
                            <a:avLst>
                              <a:gd name="adj1" fmla="val -4669"/>
                              <a:gd name="adj2" fmla="val 16867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직선 연결선 76"/>
                        <wps:cNvCnPr/>
                        <wps:spPr>
                          <a:xfrm>
                            <a:off x="2474389" y="551953"/>
                            <a:ext cx="161328" cy="1634644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직선 연결선 77"/>
                        <wps:cNvCnPr/>
                        <wps:spPr>
                          <a:xfrm>
                            <a:off x="6476300" y="1615434"/>
                            <a:ext cx="5644" cy="904588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직선 연결선 78"/>
                        <wps:cNvCnPr/>
                        <wps:spPr>
                          <a:xfrm flipH="1" flipV="1">
                            <a:off x="2474388" y="735058"/>
                            <a:ext cx="4001911" cy="1103818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직선 연결선 79"/>
                        <wps:cNvCnPr/>
                        <wps:spPr>
                          <a:xfrm flipH="1" flipV="1">
                            <a:off x="2635717" y="1979228"/>
                            <a:ext cx="3880458" cy="39774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직선 연결선 80"/>
                        <wps:cNvCnPr/>
                        <wps:spPr>
                          <a:xfrm flipH="1" flipV="1">
                            <a:off x="2555053" y="1327975"/>
                            <a:ext cx="3956574" cy="772921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734C7E" id="그룹 62" o:spid="_x0000_s1026" style="position:absolute;left:0;text-align:left;margin-left:-.1pt;margin-top:.7pt;width:432.65pt;height:218.7pt;z-index:251673600;mso-position-horizontal-relative:margin;mso-width-relative:margin;mso-height-relative:margin" coordsize="112484,4865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">
                <v:shape id="Picture 2" o:spid="_x0000_s1027" type="#_x0000_t75" alt="http://www.bloter.net/wp-content/uploads/2017/01/Navercast_Raspberry_Pi_03_Raspberry_Pi_3_Model_B-800x526.png" style="position:absolute;left:63538;top:5775;width:48946;height:3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">
                  <v:imagedata r:id="rId35" o:title="Navercast_Raspberry_Pi_03_Raspberry_Pi_3_Model_B-800x526"/>
                </v:shape>
                <v:shape id="그림 69" o:spid="_x0000_s1028" type="#_x0000_t75" style="position:absolute;left:-9540;top:9540;width:48655;height:2957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">
                  <v:imagedata r:id="rId36" o:title="" croptop="11759f" cropbottom="25513f" cropleft="11409f" cropright="19256f"/>
                  <v:path arrowok="t"/>
                </v:shape>
                <v:oval id="타원 70" o:spid="_x0000_s1029" style="position:absolute;left:67467;top:5534;width:1640;height:160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" fillcolor="red" stroked="f" strokeweight="2pt"/>
                <v:oval id="타원 71" o:spid="_x0000_s1030" style="position:absolute;left:17884;top:41459;width:1640;height:160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" fillcolor="red" stroked="f" strokeweight="2pt"/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꺾인 연결선 72" o:spid="_x0000_s1031" type="#_x0000_t35" style="position:absolute;left:25525;top:-498;width:36744;height:48778;rotation:-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" adj="-2273,15627" strokecolor="red" strokeweight="3pt"/>
                <v:oval id="타원 73" o:spid="_x0000_s1032" style="position:absolute;left:70140;top:5653;width:1798;height:159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" fillcolor="#24333a" strokecolor="white [3212]" strokeweight="1.5pt"/>
                <v:oval id="타원 74" o:spid="_x0000_s1033" style="position:absolute;left:5468;top:44049;width:1798;height:159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" fillcolor="#24333a" strokecolor="white [3212]" strokeweight="1.5pt"/>
                <v:shape id="꺾인 연결선 75" o:spid="_x0000_s1034" type="#_x0000_t35" style="position:absolute;left:19453;top:-6737;width:39295;height:63874;rotation:-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" adj="-1009,3643" strokecolor="black [3213]" strokeweight="3pt"/>
                <v:line id="직선 연결선 76" o:spid="_x0000_s1035" style="position:absolute;visibility:visible;mso-wrap-style:square" from="24743,5519" to="26357,2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" strokecolor="#00b0f0" strokeweight="4.5pt"/>
                <v:line id="직선 연결선 77" o:spid="_x0000_s1036" style="position:absolute;visibility:visible;mso-wrap-style:square" from="64763,16154" to="64819,25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" strokecolor="#00b0f0" strokeweight="4.5pt"/>
                <v:line id="직선 연결선 78" o:spid="_x0000_s1037" style="position:absolute;flip:x y;visibility:visible;mso-wrap-style:square" from="24743,7350" to="64762,18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" strokecolor="#00b0f0" strokeweight="4.5pt"/>
                <v:line id="직선 연결선 79" o:spid="_x0000_s1038" style="position:absolute;flip:x y;visibility:visible;mso-wrap-style:square" from="26357,19792" to="65161,23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" strokecolor="#00b0f0" strokeweight="4.5pt"/>
                <v:line id="직선 연결선 80" o:spid="_x0000_s1039" style="position:absolute;flip:x y;visibility:visible;mso-wrap-style:square" from="25550,13279" to="65116,21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" strokecolor="#00b0f0" strokeweight="4.5pt"/>
                <w10:wrap anchorx="margin"/>
              </v:group>
            </w:pict>
          </mc:Fallback>
        </mc:AlternateContent>
      </w:r>
    </w:p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DC6809" w:rsidRDefault="00DC6809" w:rsidP="00086D54"/>
    <w:p w:rsidR="00A42051" w:rsidRDefault="00A42051" w:rsidP="00086D54"/>
    <w:p w:rsidR="00A42051" w:rsidRDefault="00A42051" w:rsidP="00086D54">
      <w:r>
        <w:rPr>
          <w:rFonts w:hint="eastAsia"/>
        </w:rPr>
        <w:t>L</w:t>
      </w:r>
      <w:r>
        <w:t xml:space="preserve">CD </w:t>
      </w:r>
      <w:r>
        <w:rPr>
          <w:rFonts w:hint="eastAsia"/>
        </w:rPr>
        <w:t>장치에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t xml:space="preserve">GPIO </w:t>
      </w:r>
      <w:r>
        <w:rPr>
          <w:rFonts w:hint="eastAsia"/>
        </w:rPr>
        <w:t>선들은</w:t>
      </w:r>
      <w:r>
        <w:rPr>
          <w:rFonts w:hint="eastAsia"/>
        </w:rPr>
        <w:t xml:space="preserve"> </w:t>
      </w:r>
      <w:r>
        <w:t xml:space="preserve">5V </w:t>
      </w:r>
      <w:r>
        <w:rPr>
          <w:rFonts w:hint="eastAsia"/>
        </w:rPr>
        <w:t>전원선과</w:t>
      </w:r>
      <w:r>
        <w:rPr>
          <w:rFonts w:hint="eastAsia"/>
        </w:rPr>
        <w:t xml:space="preserve"> </w:t>
      </w:r>
      <w:r>
        <w:t xml:space="preserve">GND </w:t>
      </w:r>
      <w:r>
        <w:rPr>
          <w:rFonts w:hint="eastAsia"/>
        </w:rPr>
        <w:t>선이다</w:t>
      </w:r>
      <w:r>
        <w:rPr>
          <w:rFonts w:hint="eastAsia"/>
        </w:rPr>
        <w:t>.</w:t>
      </w:r>
    </w:p>
    <w:p w:rsidR="00A42051" w:rsidRDefault="00A42051" w:rsidP="00086D54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라인에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연결해주고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라즈베리파이에서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지원하는</w:t>
      </w:r>
      <w:r>
        <w:rPr>
          <w:rFonts w:hint="eastAsia"/>
        </w:rPr>
        <w:t xml:space="preserve"> </w:t>
      </w:r>
      <w:r>
        <w:t>LC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시리얼</w:t>
      </w:r>
      <w:r>
        <w:rPr>
          <w:rFonts w:hint="eastAsia"/>
        </w:rPr>
        <w:t xml:space="preserve"> </w:t>
      </w:r>
      <w:r>
        <w:rPr>
          <w:rFonts w:hint="eastAsia"/>
        </w:rPr>
        <w:t>전용선으로</w:t>
      </w:r>
      <w:r>
        <w:rPr>
          <w:rFonts w:hint="eastAsia"/>
        </w:rPr>
        <w:t xml:space="preserve"> </w:t>
      </w:r>
      <w:r>
        <w:t xml:space="preserve">LCD </w:t>
      </w:r>
      <w:r>
        <w:rPr>
          <w:rFonts w:hint="eastAsia"/>
        </w:rPr>
        <w:t>패널과</w:t>
      </w:r>
      <w:r>
        <w:rPr>
          <w:rFonts w:hint="eastAsia"/>
        </w:rPr>
        <w:t xml:space="preserve"> </w:t>
      </w:r>
      <w:r>
        <w:rPr>
          <w:rFonts w:hint="eastAsia"/>
        </w:rPr>
        <w:t>연결해주면</w:t>
      </w:r>
      <w:r>
        <w:rPr>
          <w:rFonts w:hint="eastAsia"/>
        </w:rPr>
        <w:t xml:space="preserve"> </w:t>
      </w:r>
      <w:r>
        <w:t xml:space="preserve">GPIO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끝난다</w:t>
      </w:r>
      <w:r>
        <w:rPr>
          <w:rFonts w:hint="eastAsia"/>
        </w:rPr>
        <w:t>.</w:t>
      </w:r>
    </w:p>
    <w:p w:rsidR="00A42051" w:rsidRDefault="00A42051" w:rsidP="00086D54">
      <w:r>
        <w:br w:type="page"/>
      </w:r>
    </w:p>
    <w:p w:rsidR="00086D54" w:rsidRDefault="00086D54" w:rsidP="00086D54">
      <w:pPr>
        <w:pStyle w:val="30"/>
      </w:pPr>
      <w:bookmarkStart w:id="19" w:name="_Toc500805890"/>
      <w:r>
        <w:rPr>
          <w:rFonts w:hint="eastAsia"/>
        </w:rPr>
        <w:lastRenderedPageBreak/>
        <w:t>소스</w:t>
      </w:r>
      <w:bookmarkEnd w:id="19"/>
    </w:p>
    <w:p w:rsidR="00086D54" w:rsidRDefault="00086D54" w:rsidP="00086D54"/>
    <w:p w:rsidR="001142AD" w:rsidRDefault="00A42051">
      <w:pPr>
        <w:rPr>
          <w:sz w:val="16"/>
        </w:rPr>
      </w:pPr>
      <w:r w:rsidRPr="001142AD">
        <w:rPr>
          <w:noProof/>
          <w:sz w:val="16"/>
        </w:rPr>
        <w:drawing>
          <wp:anchor distT="0" distB="0" distL="114300" distR="114300" simplePos="0" relativeHeight="251676672" behindDoc="0" locked="0" layoutInCell="1" allowOverlap="1" wp14:anchorId="13D0C299" wp14:editId="15450064">
            <wp:simplePos x="0" y="0"/>
            <wp:positionH relativeFrom="margin">
              <wp:align>left</wp:align>
            </wp:positionH>
            <wp:positionV relativeFrom="paragraph">
              <wp:posOffset>2781754</wp:posOffset>
            </wp:positionV>
            <wp:extent cx="4230806" cy="4944583"/>
            <wp:effectExtent l="0" t="0" r="0" b="8890"/>
            <wp:wrapSquare wrapText="bothSides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200" cy="496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42AD">
        <w:rPr>
          <w:noProof/>
          <w:sz w:val="16"/>
        </w:rPr>
        <w:drawing>
          <wp:anchor distT="0" distB="0" distL="114300" distR="114300" simplePos="0" relativeHeight="251675648" behindDoc="1" locked="0" layoutInCell="1" allowOverlap="1" wp14:anchorId="172B9F3B" wp14:editId="7F8855B3">
            <wp:simplePos x="0" y="0"/>
            <wp:positionH relativeFrom="margin">
              <wp:align>left</wp:align>
            </wp:positionH>
            <wp:positionV relativeFrom="paragraph">
              <wp:posOffset>4435</wp:posOffset>
            </wp:positionV>
            <wp:extent cx="4203511" cy="2745431"/>
            <wp:effectExtent l="0" t="0" r="6985" b="0"/>
            <wp:wrapSquare wrapText="bothSides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36"/>
                    <a:stretch/>
                  </pic:blipFill>
                  <pic:spPr bwMode="auto">
                    <a:xfrm>
                      <a:off x="0" y="0"/>
                      <a:ext cx="4235095" cy="276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2AD" w:rsidRPr="001142AD">
        <w:rPr>
          <w:rFonts w:hint="eastAsia"/>
          <w:sz w:val="16"/>
        </w:rPr>
        <w:t>시스템</w:t>
      </w:r>
      <w:r w:rsidR="001142AD" w:rsidRPr="001142AD">
        <w:rPr>
          <w:rFonts w:hint="eastAsia"/>
          <w:sz w:val="16"/>
        </w:rPr>
        <w:t xml:space="preserve"> </w:t>
      </w:r>
      <w:r w:rsidR="001142AD" w:rsidRPr="001142AD">
        <w:rPr>
          <w:rFonts w:hint="eastAsia"/>
          <w:sz w:val="16"/>
        </w:rPr>
        <w:t>콘솔</w:t>
      </w:r>
      <w:r w:rsidR="001142AD" w:rsidRPr="001142AD">
        <w:rPr>
          <w:rFonts w:hint="eastAsia"/>
          <w:sz w:val="16"/>
        </w:rPr>
        <w:t xml:space="preserve"> </w:t>
      </w:r>
      <w:r w:rsidR="001142AD" w:rsidRPr="001142AD">
        <w:rPr>
          <w:rFonts w:hint="eastAsia"/>
          <w:sz w:val="16"/>
        </w:rPr>
        <w:t>명령어</w:t>
      </w:r>
      <w:r w:rsidR="001142AD" w:rsidRPr="001142AD">
        <w:rPr>
          <w:rFonts w:hint="eastAsia"/>
          <w:sz w:val="16"/>
        </w:rPr>
        <w:t xml:space="preserve"> </w:t>
      </w:r>
      <w:r w:rsidR="001142AD" w:rsidRPr="001142AD">
        <w:rPr>
          <w:rFonts w:hint="eastAsia"/>
          <w:sz w:val="16"/>
        </w:rPr>
        <w:t>실행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  <w:r>
        <w:rPr>
          <w:rFonts w:hint="eastAsia"/>
          <w:sz w:val="16"/>
        </w:rPr>
        <w:t>GUI</w:t>
      </w:r>
      <w:r>
        <w:rPr>
          <w:sz w:val="16"/>
        </w:rPr>
        <w:t xml:space="preserve"> </w:t>
      </w:r>
      <w:r>
        <w:rPr>
          <w:rFonts w:hint="eastAsia"/>
          <w:sz w:val="16"/>
        </w:rPr>
        <w:t>환경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개발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툴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  <w:r>
        <w:rPr>
          <w:rFonts w:hint="eastAsia"/>
          <w:sz w:val="16"/>
        </w:rPr>
        <w:t>화면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동기화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함수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  <w:r>
        <w:rPr>
          <w:rFonts w:hint="eastAsia"/>
          <w:sz w:val="16"/>
        </w:rPr>
        <w:t xml:space="preserve">FPS </w:t>
      </w:r>
      <w:r>
        <w:rPr>
          <w:sz w:val="16"/>
        </w:rPr>
        <w:t>60</w:t>
      </w:r>
      <w:r>
        <w:rPr>
          <w:rFonts w:hint="eastAsia"/>
          <w:sz w:val="16"/>
        </w:rPr>
        <w:t>으로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고정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  <w:r>
        <w:rPr>
          <w:rFonts w:hint="eastAsia"/>
          <w:sz w:val="16"/>
        </w:rPr>
        <w:t>시스템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시간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받아오기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  <w:r>
        <w:rPr>
          <w:rFonts w:hint="eastAsia"/>
          <w:sz w:val="16"/>
        </w:rPr>
        <w:t>색상표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초기화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  <w:r>
        <w:rPr>
          <w:rFonts w:hint="eastAsia"/>
          <w:sz w:val="16"/>
        </w:rPr>
        <w:t>키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입력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초기화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  <w:r>
        <w:rPr>
          <w:rFonts w:hint="eastAsia"/>
          <w:sz w:val="16"/>
        </w:rPr>
        <w:t>화면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출력</w:t>
      </w:r>
      <w:r>
        <w:rPr>
          <w:rFonts w:hint="eastAsia"/>
          <w:sz w:val="16"/>
        </w:rPr>
        <w:t>,</w:t>
      </w:r>
      <w:r>
        <w:rPr>
          <w:sz w:val="16"/>
        </w:rPr>
        <w:t xml:space="preserve"> </w:t>
      </w:r>
      <w:r>
        <w:rPr>
          <w:rFonts w:hint="eastAsia"/>
          <w:sz w:val="16"/>
        </w:rPr>
        <w:t>더블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버퍼</w:t>
      </w:r>
      <w:r>
        <w:rPr>
          <w:rFonts w:hint="eastAsia"/>
          <w:sz w:val="16"/>
        </w:rPr>
        <w:t>,</w:t>
      </w:r>
      <w:r>
        <w:rPr>
          <w:sz w:val="16"/>
        </w:rPr>
        <w:t xml:space="preserve"> </w:t>
      </w:r>
      <w:r>
        <w:rPr>
          <w:rFonts w:hint="eastAsia"/>
          <w:sz w:val="16"/>
        </w:rPr>
        <w:t>전체화면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rFonts w:hint="eastAsia"/>
          <w:sz w:val="16"/>
        </w:rPr>
      </w:pPr>
    </w:p>
    <w:p w:rsidR="001142AD" w:rsidRDefault="001142AD">
      <w:pPr>
        <w:rPr>
          <w:sz w:val="16"/>
        </w:rPr>
      </w:pPr>
      <w:r>
        <w:rPr>
          <w:rFonts w:hint="eastAsia"/>
          <w:sz w:val="16"/>
        </w:rPr>
        <w:t>따로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준비해둔</w:t>
      </w:r>
      <w:r>
        <w:rPr>
          <w:rFonts w:hint="eastAsia"/>
          <w:sz w:val="16"/>
        </w:rPr>
        <w:t xml:space="preserve"> </w:t>
      </w:r>
      <w:proofErr w:type="spellStart"/>
      <w:r>
        <w:rPr>
          <w:rFonts w:hint="eastAsia"/>
          <w:sz w:val="16"/>
        </w:rPr>
        <w:t>이미지파일</w:t>
      </w:r>
      <w:proofErr w:type="spellEnd"/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불러오기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  <w:r>
        <w:rPr>
          <w:rFonts w:hint="eastAsia"/>
          <w:sz w:val="16"/>
        </w:rPr>
        <w:t>이미지를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화면에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출력하기</w:t>
      </w: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sz w:val="16"/>
        </w:rPr>
      </w:pPr>
    </w:p>
    <w:p w:rsidR="001142AD" w:rsidRDefault="001142AD">
      <w:pPr>
        <w:rPr>
          <w:rFonts w:hint="eastAsia"/>
        </w:rPr>
      </w:pPr>
      <w:proofErr w:type="spellStart"/>
      <w:r>
        <w:rPr>
          <w:rFonts w:hint="eastAsia"/>
          <w:sz w:val="16"/>
        </w:rPr>
        <w:t>메인함수</w:t>
      </w:r>
      <w:proofErr w:type="spellEnd"/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호출</w:t>
      </w:r>
      <w:r w:rsidR="00A42051">
        <w:br w:type="page"/>
      </w:r>
    </w:p>
    <w:p w:rsidR="001142AD" w:rsidRDefault="001142AD">
      <w:r w:rsidRPr="00A42051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FA91752" wp14:editId="54F079A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075940" cy="3452495"/>
            <wp:effectExtent l="0" t="0" r="0" b="0"/>
            <wp:wrapSquare wrapText="bothSides"/>
            <wp:docPr id="8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82" b="60017"/>
                    <a:stretch/>
                  </pic:blipFill>
                  <pic:spPr bwMode="auto">
                    <a:xfrm>
                      <a:off x="0" y="0"/>
                      <a:ext cx="307594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68BE" w:rsidRDefault="001768BE"/>
    <w:p w:rsidR="001768BE" w:rsidRDefault="001768BE"/>
    <w:p w:rsidR="001768BE" w:rsidRDefault="001768BE"/>
    <w:p w:rsidR="001768BE" w:rsidRDefault="001768BE">
      <w:r>
        <w:rPr>
          <w:rFonts w:hint="eastAsia"/>
        </w:rPr>
        <w:t>사각형</w:t>
      </w:r>
      <w:r w:rsidR="001142AD" w:rsidRPr="00A42051">
        <w:rPr>
          <w:noProof/>
        </w:rPr>
        <w:drawing>
          <wp:anchor distT="0" distB="0" distL="114300" distR="114300" simplePos="0" relativeHeight="251678720" behindDoc="0" locked="0" layoutInCell="1" allowOverlap="1" wp14:anchorId="07A1496A" wp14:editId="518A222D">
            <wp:simplePos x="0" y="0"/>
            <wp:positionH relativeFrom="margin">
              <wp:align>left</wp:align>
            </wp:positionH>
            <wp:positionV relativeFrom="paragraph">
              <wp:posOffset>3304540</wp:posOffset>
            </wp:positionV>
            <wp:extent cx="3081655" cy="4740910"/>
            <wp:effectExtent l="0" t="0" r="4445" b="2540"/>
            <wp:wrapSquare wrapText="bothSides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5" t="40398"/>
                    <a:stretch/>
                  </pic:blipFill>
                  <pic:spPr bwMode="auto">
                    <a:xfrm>
                      <a:off x="0" y="0"/>
                      <a:ext cx="308165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rPr>
          <w:rFonts w:hint="eastAsia"/>
        </w:rPr>
        <w:t>그리기</w:t>
      </w:r>
    </w:p>
    <w:p w:rsidR="001768BE" w:rsidRDefault="001768BE"/>
    <w:p w:rsidR="001768BE" w:rsidRDefault="001768BE"/>
    <w:p w:rsidR="001768BE" w:rsidRDefault="001768BE"/>
    <w:p w:rsidR="001768BE" w:rsidRDefault="001768BE"/>
    <w:p w:rsidR="001768BE" w:rsidRDefault="001768BE">
      <w:r>
        <w:rPr>
          <w:rFonts w:hint="eastAsia"/>
        </w:rPr>
        <w:t>선</w:t>
      </w:r>
      <w:r>
        <w:rPr>
          <w:rFonts w:hint="eastAsia"/>
        </w:rPr>
        <w:t xml:space="preserve"> </w:t>
      </w:r>
      <w:r>
        <w:rPr>
          <w:rFonts w:hint="eastAsia"/>
        </w:rPr>
        <w:t>그리기</w:t>
      </w:r>
    </w:p>
    <w:p w:rsidR="001768BE" w:rsidRDefault="001768BE"/>
    <w:p w:rsidR="001768BE" w:rsidRDefault="001768BE"/>
    <w:p w:rsidR="001768BE" w:rsidRDefault="001768BE"/>
    <w:p w:rsidR="001768BE" w:rsidRDefault="001768BE"/>
    <w:p w:rsidR="001768BE" w:rsidRDefault="001768BE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:rsidR="001768BE" w:rsidRDefault="001768BE"/>
    <w:p w:rsidR="001768BE" w:rsidRDefault="001768BE"/>
    <w:p w:rsidR="001768BE" w:rsidRDefault="001768BE">
      <w:r>
        <w:rPr>
          <w:rFonts w:hint="eastAsia"/>
        </w:rPr>
        <w:t>글자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:rsidR="001768BE" w:rsidRDefault="001768BE"/>
    <w:p w:rsidR="001768BE" w:rsidRDefault="001768BE"/>
    <w:p w:rsidR="001768BE" w:rsidRDefault="001768BE">
      <w:r>
        <w:rPr>
          <w:rFonts w:hint="eastAsia"/>
        </w:rPr>
        <w:t>이벤트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</w:p>
    <w:p w:rsidR="001768BE" w:rsidRDefault="001768BE">
      <w:r>
        <w:rPr>
          <w:rFonts w:hint="eastAsia"/>
        </w:rPr>
        <w:t>상단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>
        <w:rPr>
          <w:rFonts w:hint="eastAsia"/>
        </w:rPr>
        <w:t xml:space="preserve"> </w:t>
      </w:r>
      <w:r>
        <w:t>‘x’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눌렀을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:rsidR="001768BE" w:rsidRDefault="001768BE"/>
    <w:p w:rsidR="001768BE" w:rsidRDefault="001768BE">
      <w:r>
        <w:rPr>
          <w:rFonts w:hint="eastAsia"/>
        </w:rPr>
        <w:t>마우스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클릭다운이면서</w:t>
      </w:r>
      <w:r>
        <w:rPr>
          <w:rFonts w:hint="eastAsia"/>
        </w:rPr>
        <w:t xml:space="preserve">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버튼인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:rsidR="001768BE" w:rsidRDefault="001768BE">
      <w:r>
        <w:rPr>
          <w:rFonts w:hint="eastAsia"/>
        </w:rPr>
        <w:t>포인트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Default="001768BE"/>
    <w:p w:rsidR="001768BE" w:rsidRPr="001768BE" w:rsidRDefault="001768BE">
      <w:pPr>
        <w:rPr>
          <w:rFonts w:hint="eastAsia"/>
        </w:rPr>
      </w:pP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갱신</w:t>
      </w:r>
      <w:r>
        <w:rPr>
          <w:rFonts w:hint="eastAsia"/>
        </w:rPr>
        <w:t>,</w:t>
      </w:r>
      <w:r>
        <w:t xml:space="preserve"> FPS </w:t>
      </w:r>
      <w:r>
        <w:rPr>
          <w:rFonts w:hint="eastAsia"/>
        </w:rPr>
        <w:t>조절</w:t>
      </w:r>
    </w:p>
    <w:p w:rsidR="001142AD" w:rsidRDefault="001142AD">
      <w:r>
        <w:br w:type="page"/>
      </w:r>
    </w:p>
    <w:p w:rsidR="001768BE" w:rsidRDefault="001768BE">
      <w:r w:rsidRPr="00A42051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51C8980" wp14:editId="72D3CF5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48000" cy="3411855"/>
            <wp:effectExtent l="0" t="0" r="0" b="0"/>
            <wp:wrapSquare wrapText="bothSides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26" b="52875"/>
                    <a:stretch/>
                  </pic:blipFill>
                  <pic:spPr bwMode="auto">
                    <a:xfrm>
                      <a:off x="0" y="0"/>
                      <a:ext cx="304800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68BE" w:rsidRDefault="001768BE" w:rsidP="001768BE"/>
    <w:p w:rsidR="001768BE" w:rsidRDefault="001768BE" w:rsidP="001768BE"/>
    <w:p w:rsidR="001768BE" w:rsidRDefault="001768BE" w:rsidP="001768BE"/>
    <w:p w:rsidR="001768BE" w:rsidRDefault="001768BE" w:rsidP="001768BE"/>
    <w:p w:rsidR="001768BE" w:rsidRDefault="001768BE" w:rsidP="001768BE">
      <w:r>
        <w:rPr>
          <w:rFonts w:hint="eastAsia"/>
        </w:rPr>
        <w:t>사각형</w:t>
      </w:r>
      <w:r w:rsidRPr="00A42051">
        <w:rPr>
          <w:noProof/>
        </w:rPr>
        <w:t xml:space="preserve"> </w:t>
      </w:r>
      <w:r>
        <w:rPr>
          <w:rFonts w:hint="eastAsia"/>
        </w:rPr>
        <w:t>그리기</w:t>
      </w:r>
    </w:p>
    <w:p w:rsidR="001768BE" w:rsidRDefault="001768BE" w:rsidP="001768BE"/>
    <w:p w:rsidR="001768BE" w:rsidRDefault="001768BE" w:rsidP="001768BE">
      <w:pPr>
        <w:rPr>
          <w:rFonts w:hint="eastAsia"/>
        </w:rPr>
      </w:pPr>
    </w:p>
    <w:p w:rsidR="001768BE" w:rsidRDefault="001768BE" w:rsidP="001768BE"/>
    <w:p w:rsidR="001768BE" w:rsidRDefault="001768BE" w:rsidP="001768BE"/>
    <w:p w:rsidR="001768BE" w:rsidRDefault="001768BE" w:rsidP="001768BE">
      <w:r>
        <w:rPr>
          <w:rFonts w:hint="eastAsia"/>
        </w:rPr>
        <w:t>선</w:t>
      </w:r>
      <w:r>
        <w:rPr>
          <w:rFonts w:hint="eastAsia"/>
        </w:rPr>
        <w:t xml:space="preserve"> </w:t>
      </w:r>
      <w:r>
        <w:rPr>
          <w:rFonts w:hint="eastAsia"/>
        </w:rPr>
        <w:t>그리기</w:t>
      </w:r>
    </w:p>
    <w:p w:rsidR="001768BE" w:rsidRDefault="001768BE" w:rsidP="001768BE"/>
    <w:p w:rsidR="001768BE" w:rsidRDefault="001768BE" w:rsidP="001768BE"/>
    <w:p w:rsidR="001768BE" w:rsidRDefault="001768BE" w:rsidP="001768BE"/>
    <w:p w:rsidR="001768BE" w:rsidRDefault="001768BE" w:rsidP="001768BE"/>
    <w:p w:rsidR="001768BE" w:rsidRDefault="001768BE" w:rsidP="001768BE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:rsidR="001768BE" w:rsidRDefault="001768BE" w:rsidP="001768BE"/>
    <w:p w:rsidR="001768BE" w:rsidRDefault="001768BE" w:rsidP="001768BE"/>
    <w:p w:rsidR="001768BE" w:rsidRDefault="001768BE" w:rsidP="001768BE">
      <w:r>
        <w:rPr>
          <w:rFonts w:hint="eastAsia"/>
        </w:rPr>
        <w:t>글자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:rsidR="001768BE" w:rsidRDefault="001768BE" w:rsidP="001768BE"/>
    <w:p w:rsidR="001768BE" w:rsidRDefault="001768BE" w:rsidP="001768BE"/>
    <w:p w:rsidR="001768BE" w:rsidRDefault="001768BE" w:rsidP="001768BE">
      <w:r>
        <w:rPr>
          <w:rFonts w:hint="eastAsia"/>
        </w:rPr>
        <w:t>이벤트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</w:p>
    <w:p w:rsidR="001768BE" w:rsidRDefault="001768BE" w:rsidP="001768BE">
      <w:r w:rsidRPr="00A42051">
        <w:rPr>
          <w:noProof/>
        </w:rPr>
        <w:drawing>
          <wp:anchor distT="0" distB="0" distL="114300" distR="114300" simplePos="0" relativeHeight="251679744" behindDoc="0" locked="0" layoutInCell="1" allowOverlap="1" wp14:anchorId="399B7E3D" wp14:editId="1D46B5FD">
            <wp:simplePos x="0" y="0"/>
            <wp:positionH relativeFrom="margin">
              <wp:align>left</wp:align>
            </wp:positionH>
            <wp:positionV relativeFrom="paragraph">
              <wp:posOffset>-524102</wp:posOffset>
            </wp:positionV>
            <wp:extent cx="3051810" cy="4776470"/>
            <wp:effectExtent l="0" t="0" r="0" b="5080"/>
            <wp:wrapSquare wrapText="bothSides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상단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>
        <w:rPr>
          <w:rFonts w:hint="eastAsia"/>
        </w:rPr>
        <w:t xml:space="preserve"> </w:t>
      </w:r>
      <w:r>
        <w:t>‘x’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눌렀을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:rsidR="001768BE" w:rsidRDefault="001768BE" w:rsidP="001768BE"/>
    <w:p w:rsidR="001768BE" w:rsidRDefault="001768BE" w:rsidP="001768BE">
      <w:r>
        <w:rPr>
          <w:rFonts w:hint="eastAsia"/>
        </w:rPr>
        <w:t>마우스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클릭다운이면서</w:t>
      </w:r>
      <w:r>
        <w:rPr>
          <w:rFonts w:hint="eastAsia"/>
        </w:rPr>
        <w:t xml:space="preserve">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버튼인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:rsidR="001768BE" w:rsidRDefault="001768BE" w:rsidP="001768BE">
      <w:r>
        <w:rPr>
          <w:rFonts w:hint="eastAsia"/>
        </w:rPr>
        <w:t>포인트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:rsidR="001768BE" w:rsidRDefault="001768BE" w:rsidP="001768BE"/>
    <w:p w:rsidR="001768BE" w:rsidRDefault="001768BE" w:rsidP="001768BE"/>
    <w:p w:rsidR="001768BE" w:rsidRDefault="001768BE" w:rsidP="001768BE"/>
    <w:p w:rsidR="001768BE" w:rsidRDefault="006533EC" w:rsidP="001768BE">
      <w:proofErr w:type="spellStart"/>
      <w:r>
        <w:rPr>
          <w:rFonts w:hint="eastAsia"/>
        </w:rPr>
        <w:t>sshpass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접속을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페스워드를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매번</w:t>
      </w:r>
      <w:r>
        <w:rPr>
          <w:rFonts w:hint="eastAsia"/>
        </w:rPr>
        <w:t xml:space="preserve"> </w:t>
      </w:r>
      <w:r>
        <w:rPr>
          <w:rFonts w:hint="eastAsia"/>
        </w:rPr>
        <w:t>입력해야하는</w:t>
      </w:r>
      <w:r>
        <w:rPr>
          <w:rFonts w:hint="eastAsia"/>
        </w:rPr>
        <w:t xml:space="preserve"> </w:t>
      </w:r>
      <w:r>
        <w:rPr>
          <w:rFonts w:hint="eastAsia"/>
        </w:rPr>
        <w:t>번거로움을</w:t>
      </w:r>
      <w:r>
        <w:rPr>
          <w:rFonts w:hint="eastAsia"/>
        </w:rPr>
        <w:t xml:space="preserve"> </w:t>
      </w:r>
      <w:r>
        <w:rPr>
          <w:rFonts w:hint="eastAsia"/>
        </w:rPr>
        <w:t>줄여준다</w:t>
      </w:r>
      <w:r>
        <w:rPr>
          <w:rFonts w:hint="eastAsia"/>
        </w:rPr>
        <w:t xml:space="preserve">. </w:t>
      </w:r>
      <w:r>
        <w:t xml:space="preserve">(-p)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원격지의</w:t>
      </w:r>
      <w:r>
        <w:rPr>
          <w:rFonts w:hint="eastAsia"/>
        </w:rPr>
        <w:t xml:space="preserve"> </w:t>
      </w:r>
      <w:r>
        <w:t>IP, PORT(-p)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설정해주고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실행시킬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bookmarkStart w:id="20" w:name="_GoBack"/>
      <w:bookmarkEnd w:id="20"/>
    </w:p>
    <w:p w:rsidR="001768BE" w:rsidRDefault="001768BE" w:rsidP="001768BE"/>
    <w:p w:rsidR="001768BE" w:rsidRDefault="001768BE" w:rsidP="001768BE"/>
    <w:p w:rsidR="001768BE" w:rsidRDefault="001768BE" w:rsidP="001768BE"/>
    <w:p w:rsidR="001768BE" w:rsidRDefault="001768BE" w:rsidP="001768BE"/>
    <w:p w:rsidR="001768BE" w:rsidRDefault="001768BE" w:rsidP="001768BE"/>
    <w:p w:rsidR="001768BE" w:rsidRDefault="001768BE" w:rsidP="001768BE"/>
    <w:p w:rsidR="001768BE" w:rsidRDefault="001768BE" w:rsidP="001768BE"/>
    <w:p w:rsidR="001768BE" w:rsidRDefault="001768BE" w:rsidP="001768BE">
      <w:pPr>
        <w:rPr>
          <w:rFonts w:hint="eastAsia"/>
        </w:rPr>
      </w:pP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갱신</w:t>
      </w:r>
      <w:r>
        <w:rPr>
          <w:rFonts w:hint="eastAsia"/>
        </w:rPr>
        <w:t>,</w:t>
      </w:r>
      <w:r>
        <w:t xml:space="preserve"> FPS </w:t>
      </w:r>
      <w:r>
        <w:rPr>
          <w:rFonts w:hint="eastAsia"/>
        </w:rPr>
        <w:t>조절</w:t>
      </w:r>
    </w:p>
    <w:p w:rsidR="00086D54" w:rsidRDefault="00086D54" w:rsidP="00086D54">
      <w:pPr>
        <w:pStyle w:val="20"/>
      </w:pPr>
      <w:bookmarkStart w:id="21" w:name="_Toc500805891"/>
      <w:r>
        <w:rPr>
          <w:rFonts w:hint="eastAsia"/>
        </w:rPr>
        <w:lastRenderedPageBreak/>
        <w:t>특이사항</w:t>
      </w:r>
      <w:bookmarkEnd w:id="21"/>
    </w:p>
    <w:p w:rsidR="00086D54" w:rsidRDefault="00086D54" w:rsidP="00086D54"/>
    <w:p w:rsidR="00086D54" w:rsidRDefault="00086D54" w:rsidP="00086D54">
      <w:pPr>
        <w:pStyle w:val="30"/>
      </w:pPr>
      <w:bookmarkStart w:id="22" w:name="_Toc500805892"/>
      <w:r>
        <w:rPr>
          <w:rFonts w:hint="eastAsia"/>
        </w:rPr>
        <w:t>포트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포워딩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2"/>
    </w:p>
    <w:p w:rsidR="00A42051" w:rsidRDefault="00A42051" w:rsidP="00A42051">
      <w:r w:rsidRPr="00A42051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2888EC6" wp14:editId="7F7B753C">
                <wp:simplePos x="0" y="0"/>
                <wp:positionH relativeFrom="margin">
                  <wp:posOffset>-1507</wp:posOffset>
                </wp:positionH>
                <wp:positionV relativeFrom="paragraph">
                  <wp:posOffset>6710</wp:posOffset>
                </wp:positionV>
                <wp:extent cx="5492883" cy="3330054"/>
                <wp:effectExtent l="0" t="0" r="0" b="3810"/>
                <wp:wrapNone/>
                <wp:docPr id="86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2883" cy="3330054"/>
                          <a:chOff x="0" y="0"/>
                          <a:chExt cx="9736403" cy="5192969"/>
                        </a:xfrm>
                      </wpg:grpSpPr>
                      <wpg:grpSp>
                        <wpg:cNvPr id="87" name="그룹 87"/>
                        <wpg:cNvGrpSpPr/>
                        <wpg:grpSpPr>
                          <a:xfrm>
                            <a:off x="0" y="0"/>
                            <a:ext cx="8921926" cy="1303884"/>
                            <a:chOff x="0" y="0"/>
                            <a:chExt cx="10449807" cy="1527175"/>
                          </a:xfrm>
                        </wpg:grpSpPr>
                        <pic:pic xmlns:pic="http://schemas.openxmlformats.org/drawingml/2006/picture">
                          <pic:nvPicPr>
                            <pic:cNvPr id="88" name="그림 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375907" y="0"/>
                              <a:ext cx="7073900" cy="1527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89" name="직사각형 89"/>
                          <wps:cNvSpPr/>
                          <wps:spPr>
                            <a:xfrm>
                              <a:off x="0" y="460780"/>
                              <a:ext cx="2596444" cy="605613"/>
                            </a:xfrm>
                            <a:prstGeom prst="rect">
                              <a:avLst/>
                            </a:prstGeom>
                            <a:solidFill>
                              <a:srgbClr val="FFD0B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142AD" w:rsidRPr="00A42051" w:rsidRDefault="001142AD" w:rsidP="00A42051">
                                <w:pPr>
                                  <w:pStyle w:val="ab"/>
                                  <w:wordWrap w:val="0"/>
                                  <w:spacing w:before="0" w:beforeAutospacing="0" w:after="0" w:afterAutospacing="0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A42051">
                                  <w:rPr>
                                    <w:rFonts w:asciiTheme="minorHAnsi" w:eastAsiaTheme="minorEastAsia" w:hAnsi="Calibri" w:cstheme="minorBidi"/>
                                    <w:color w:val="262626"/>
                                    <w:spacing w:val="-30"/>
                                    <w:kern w:val="24"/>
                                    <w:szCs w:val="36"/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tx1">
                                              <w14:lumMod w14:val="85000"/>
                                              <w14:lumOff w14:val="15000"/>
                                            </w14:schemeClr>
                                          </w14:gs>
                                          <w14:gs w14:pos="100000">
                                            <w14:schemeClr w14:val="tx1">
                                              <w14:lumMod w14:val="85000"/>
                                              <w14:lumOff w14:val="15000"/>
                                            </w14:schemeClr>
                                          </w14:gs>
                                        </w14:gsLst>
                                        <w14:lin w14:ang="5400000" w14:scaled="1"/>
                                      </w14:gradFill>
                                    </w14:textFill>
                                  </w:rPr>
                                  <w:t>202.31.147.220:8080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0" name="직선 화살표 연결선 90"/>
                          <wps:cNvCnPr/>
                          <wps:spPr>
                            <a:xfrm>
                              <a:off x="2596444" y="763587"/>
                              <a:ext cx="779463" cy="1"/>
                            </a:xfrm>
                            <a:prstGeom prst="straightConnector1">
                              <a:avLst/>
                            </a:prstGeom>
                            <a:ln w="762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91" name="그룹 91"/>
                        <wpg:cNvGrpSpPr/>
                        <wpg:grpSpPr>
                          <a:xfrm>
                            <a:off x="0" y="1560900"/>
                            <a:ext cx="6514753" cy="2225548"/>
                            <a:chOff x="0" y="1560900"/>
                            <a:chExt cx="7630407" cy="2606675"/>
                          </a:xfrm>
                        </wpg:grpSpPr>
                        <pic:pic xmlns:pic="http://schemas.openxmlformats.org/drawingml/2006/picture">
                          <pic:nvPicPr>
                            <pic:cNvPr id="92" name="그림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375907" y="1560900"/>
                              <a:ext cx="4254500" cy="260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3" name="그림 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11125"/>
                              <a:ext cx="2596446" cy="150622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4" name="직선 화살표 연결선 94"/>
                          <wps:cNvCnPr/>
                          <wps:spPr>
                            <a:xfrm>
                              <a:off x="2596446" y="2864237"/>
                              <a:ext cx="779461" cy="1"/>
                            </a:xfrm>
                            <a:prstGeom prst="straightConnector1">
                              <a:avLst/>
                            </a:prstGeom>
                            <a:ln w="762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" name="모서리가 둥근 직사각형 95"/>
                        <wps:cNvSpPr/>
                        <wps:spPr>
                          <a:xfrm>
                            <a:off x="2811716" y="1560900"/>
                            <a:ext cx="1318260" cy="268685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6" name="모서리가 둥근 직사각형 96"/>
                        <wps:cNvSpPr/>
                        <wps:spPr>
                          <a:xfrm>
                            <a:off x="3634676" y="3221530"/>
                            <a:ext cx="2392680" cy="564918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97" name="그룹 97"/>
                        <wpg:cNvGrpSpPr/>
                        <wpg:grpSpPr>
                          <a:xfrm>
                            <a:off x="0" y="3128553"/>
                            <a:ext cx="9736403" cy="2064416"/>
                            <a:chOff x="0" y="3128553"/>
                            <a:chExt cx="9736403" cy="2064416"/>
                          </a:xfrm>
                        </wpg:grpSpPr>
                        <wps:wsp>
                          <wps:cNvPr id="98" name="직선 화살표 연결선 98"/>
                          <wps:cNvCnPr/>
                          <wps:spPr>
                            <a:xfrm>
                              <a:off x="2241629" y="4580502"/>
                              <a:ext cx="640682" cy="0"/>
                            </a:xfrm>
                            <a:prstGeom prst="straightConnector1">
                              <a:avLst/>
                            </a:prstGeom>
                            <a:ln w="762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99" name="그림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968035"/>
                              <a:ext cx="2241629" cy="1224934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00" name="그룹 100"/>
                          <wpg:cNvGrpSpPr/>
                          <wpg:grpSpPr>
                            <a:xfrm>
                              <a:off x="2882311" y="4036152"/>
                              <a:ext cx="6854092" cy="1076811"/>
                              <a:chOff x="2882311" y="4036152"/>
                              <a:chExt cx="6854092" cy="1076811"/>
                            </a:xfrm>
                          </wpg:grpSpPr>
                          <pic:pic xmlns:pic="http://schemas.openxmlformats.org/drawingml/2006/picture">
                            <pic:nvPicPr>
                              <pic:cNvPr id="101" name="그림 10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82311" y="4452889"/>
                                <a:ext cx="6549240" cy="6600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02" name="그림 1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82311" y="4036152"/>
                                <a:ext cx="6854092" cy="4286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103" name="그룹 103"/>
                          <wpg:cNvGrpSpPr/>
                          <wpg:grpSpPr>
                            <a:xfrm>
                              <a:off x="8107448" y="3128553"/>
                              <a:ext cx="1628955" cy="1352211"/>
                              <a:chOff x="8107448" y="3128553"/>
                              <a:chExt cx="1628955" cy="1352211"/>
                            </a:xfrm>
                          </wpg:grpSpPr>
                          <wps:wsp>
                            <wps:cNvPr id="104" name="타원 104"/>
                            <wps:cNvSpPr/>
                            <wps:spPr>
                              <a:xfrm>
                                <a:off x="8107448" y="3128553"/>
                                <a:ext cx="1628955" cy="59246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D0B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142AD" w:rsidRPr="00A42051" w:rsidRDefault="001142AD" w:rsidP="00A42051">
                                  <w:pPr>
                                    <w:pStyle w:val="ab"/>
                                    <w:wordWrap w:val="0"/>
                                    <w:spacing w:before="0" w:beforeAutospacing="0" w:after="0" w:afterAutospacing="0"/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  <w:proofErr w:type="gramStart"/>
                                  <w:r w:rsidRPr="00A42051">
                                    <w:rPr>
                                      <w:rFonts w:asciiTheme="minorHAnsi" w:eastAsiaTheme="minorEastAsia" w:hAnsi="Calibri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36"/>
                                    </w:rPr>
                                    <w:t>SSH :</w:t>
                                  </w:r>
                                  <w:proofErr w:type="gramEnd"/>
                                  <w:r w:rsidRPr="00A42051">
                                    <w:rPr>
                                      <w:rFonts w:asciiTheme="minorHAnsi" w:eastAsiaTheme="minorEastAsia" w:hAnsi="Calibri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36"/>
                                    </w:rPr>
                                    <w:t xml:space="preserve"> 22</w:t>
                                  </w: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105" name="직선 화살표 연결선 105"/>
                            <wps:cNvCnPr/>
                            <wps:spPr>
                              <a:xfrm flipH="1">
                                <a:off x="8107448" y="3634254"/>
                                <a:ext cx="238555" cy="846510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FFD0B9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888EC6" id="그룹 12" o:spid="_x0000_s1053" style="position:absolute;margin-left:-.1pt;margin-top:.55pt;width:432.5pt;height:262.2pt;z-index:251683840;mso-position-horizontal-relative:margin;mso-width-relative:margin;mso-height-relative:margin" coordsize="97364,51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">
                <v:group id="그룹 87" o:spid="_x0000_s1054" style="position:absolute;width:89219;height:13038" coordsize="104498,15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shape id="그림 88" o:spid="_x0000_s1055" type="#_x0000_t75" style="position:absolute;left:33759;width:70739;height:15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">
                    <v:imagedata r:id="rId48" o:title=""/>
                    <v:path arrowok="t"/>
                  </v:shape>
                  <v:rect id="직사각형 89" o:spid="_x0000_s1056" style="position:absolute;top:4607;width:25964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" fillcolor="#ffd0b9" stroked="f" strokeweight="2pt">
                    <v:textbox>
                      <w:txbxContent>
                        <w:p w:rsidR="001142AD" w:rsidRPr="00A42051" w:rsidRDefault="001142AD" w:rsidP="00A42051">
                          <w:pPr>
                            <w:pStyle w:val="ab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18"/>
                            </w:rPr>
                          </w:pPr>
                          <w:r w:rsidRPr="00A42051">
                            <w:rPr>
                              <w:rFonts w:asciiTheme="minorHAnsi" w:eastAsiaTheme="minorEastAsia" w:hAnsi="Calibri" w:cstheme="minorBidi"/>
                              <w:color w:val="262626"/>
                              <w:spacing w:val="-30"/>
                              <w:kern w:val="24"/>
                              <w:szCs w:val="36"/>
                              <w14:textFill>
                                <w14:gradFill>
                                  <w14:gsLst>
                                    <w14:gs w14:pos="0">
                                      <w14:schemeClr w14:val="tx1">
                                        <w14:lumMod w14:val="85000"/>
                                        <w14:lumOff w14:val="15000"/>
                                      </w14:schemeClr>
                                    </w14:gs>
                                    <w14:gs w14:pos="100000">
                                      <w14:schemeClr w14:val="tx1">
                                        <w14:lumMod w14:val="85000"/>
                                        <w14:lumOff w14:val="15000"/>
                                      </w14:schemeClr>
                                    </w14:gs>
                                  </w14:gsLst>
                                  <w14:lin w14:ang="5400000" w14:scaled="1"/>
                                </w14:gradFill>
                              </w14:textFill>
                            </w:rPr>
                            <w:t>202.31.147.220:8080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직선 화살표 연결선 90" o:spid="_x0000_s1057" type="#_x0000_t32" style="position:absolute;left:25964;top:7635;width:779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" strokecolor="#bc4542 [3045]" strokeweight="6pt">
                    <v:stroke endarrow="block"/>
                  </v:shape>
                </v:group>
                <v:group id="그룹 91" o:spid="_x0000_s1058" style="position:absolute;top:15609;width:65147;height:22255" coordorigin=",15609" coordsize="76304,26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shape id="그림 92" o:spid="_x0000_s1059" type="#_x0000_t75" style="position:absolute;left:33759;top:15609;width:42545;height:26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">
                    <v:imagedata r:id="rId49" o:title=""/>
                    <v:path arrowok="t"/>
                  </v:shape>
                  <v:shape id="그림 93" o:spid="_x0000_s1060" type="#_x0000_t75" style="position:absolute;top:21111;width:25964;height:15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">
                    <v:imagedata r:id="rId50" o:title=""/>
                    <v:path arrowok="t"/>
                  </v:shape>
                  <v:shape id="직선 화살표 연결선 94" o:spid="_x0000_s1061" type="#_x0000_t32" style="position:absolute;left:25964;top:28642;width:779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" strokecolor="#bc4542 [3045]" strokeweight="6pt">
                    <v:stroke endarrow="block"/>
                  </v:shape>
                </v:group>
                <v:roundrect id="모서리가 둥근 직사각형 95" o:spid="_x0000_s1062" style="position:absolute;left:28117;top:15609;width:13182;height:26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" filled="f" strokecolor="red" strokeweight="2.25pt"/>
                <v:roundrect id="모서리가 둥근 직사각형 96" o:spid="_x0000_s1063" style="position:absolute;left:36346;top:32215;width:23927;height:56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" filled="f" strokecolor="red" strokeweight="2.25pt"/>
                <v:group id="그룹 97" o:spid="_x0000_s1064" style="position:absolute;top:31285;width:97364;height:20644" coordorigin=",31285" coordsize="97364,20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직선 화살표 연결선 98" o:spid="_x0000_s1065" type="#_x0000_t32" style="position:absolute;left:22416;top:45805;width:640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" strokecolor="#bc4542 [3045]" strokeweight="6pt">
                    <v:stroke endarrow="block"/>
                  </v:shape>
                  <v:shape id="그림 99" o:spid="_x0000_s1066" type="#_x0000_t75" style="position:absolute;top:39680;width:22416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">
                    <v:imagedata r:id="rId51" o:title=""/>
                    <v:path arrowok="t"/>
                  </v:shape>
                  <v:group id="그룹 100" o:spid="_x0000_s1067" style="position:absolute;left:28823;top:40361;width:68541;height:10768" coordorigin="28823,40361" coordsize="68540,1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  <v:shape id="그림 101" o:spid="_x0000_s1068" type="#_x0000_t75" style="position:absolute;left:28823;top:44528;width:65492;height:6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">
                      <v:imagedata r:id="rId52" o:title=""/>
                      <v:path arrowok="t"/>
                    </v:shape>
                    <v:shape id="그림 102" o:spid="_x0000_s1069" type="#_x0000_t75" style="position:absolute;left:28823;top:40361;width:68541;height:4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">
                      <v:imagedata r:id="rId53" o:title=""/>
                      <v:path arrowok="t"/>
                    </v:shape>
                  </v:group>
                  <v:group id="그룹 103" o:spid="_x0000_s1070" style="position:absolute;left:81074;top:31285;width:16290;height:13522" coordorigin="81074,31285" coordsize="16289,13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<v:oval id="타원 104" o:spid="_x0000_s1071" style="position:absolute;left:81074;top:31285;width:16290;height:59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" fillcolor="#ffd0b9" stroked="f" strokeweight="2pt">
                      <v:textbox>
                        <w:txbxContent>
                          <w:p w:rsidR="001142AD" w:rsidRPr="00A42051" w:rsidRDefault="001142AD" w:rsidP="00A42051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</w:rPr>
                            </w:pPr>
                            <w:proofErr w:type="gramStart"/>
                            <w:r w:rsidRPr="00A42051"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20"/>
                                <w:szCs w:val="36"/>
                              </w:rPr>
                              <w:t>SSH :</w:t>
                            </w:r>
                            <w:proofErr w:type="gramEnd"/>
                            <w:r w:rsidRPr="00A42051"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20"/>
                                <w:szCs w:val="36"/>
                              </w:rPr>
                              <w:t xml:space="preserve"> 22</w:t>
                            </w:r>
                          </w:p>
                        </w:txbxContent>
                      </v:textbox>
                    </v:oval>
                    <v:shape id="직선 화살표 연결선 105" o:spid="_x0000_s1072" type="#_x0000_t32" style="position:absolute;left:81074;top:36342;width:2386;height:84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" strokecolor="#ffd0b9" strokeweight="6pt">
                      <v:stroke endarrow="block"/>
                    </v:shape>
                  </v:group>
                </v:group>
                <w10:wrap anchorx="margin"/>
              </v:group>
            </w:pict>
          </mc:Fallback>
        </mc:AlternateContent>
      </w:r>
    </w:p>
    <w:p w:rsidR="00A42051" w:rsidRDefault="00A42051" w:rsidP="00A42051"/>
    <w:p w:rsidR="00A42051" w:rsidRDefault="00A42051" w:rsidP="00A42051"/>
    <w:p w:rsidR="00A42051" w:rsidRDefault="00A42051" w:rsidP="00A42051"/>
    <w:p w:rsidR="00A42051" w:rsidRDefault="00A42051" w:rsidP="00A42051"/>
    <w:p w:rsidR="00A42051" w:rsidRPr="00A42051" w:rsidRDefault="00A42051" w:rsidP="00A42051"/>
    <w:p w:rsidR="00086D54" w:rsidRDefault="00086D54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/>
    <w:p w:rsidR="00A42051" w:rsidRDefault="00A42051" w:rsidP="00086D54"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상에서는</w:t>
      </w:r>
      <w:r>
        <w:rPr>
          <w:rFonts w:hint="eastAsia"/>
        </w:rPr>
        <w:t xml:space="preserve"> </w:t>
      </w:r>
      <w:r>
        <w:rPr>
          <w:rFonts w:hint="eastAsia"/>
        </w:rPr>
        <w:t>외부에서</w:t>
      </w:r>
      <w:r>
        <w:rPr>
          <w:rFonts w:hint="eastAsia"/>
        </w:rPr>
        <w:t xml:space="preserve"> </w:t>
      </w:r>
      <w:r>
        <w:rPr>
          <w:rFonts w:hint="eastAsia"/>
        </w:rPr>
        <w:t>접근하기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공유기의</w:t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t xml:space="preserve">IP </w:t>
      </w:r>
      <w:proofErr w:type="gramStart"/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포트번호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조합으로</w:t>
      </w:r>
      <w:r>
        <w:rPr>
          <w:rFonts w:hint="eastAsia"/>
        </w:rPr>
        <w:t xml:space="preserve"> </w:t>
      </w:r>
      <w:r>
        <w:rPr>
          <w:rFonts w:hint="eastAsia"/>
        </w:rPr>
        <w:t>접근을</w:t>
      </w:r>
      <w:r>
        <w:rPr>
          <w:rFonts w:hint="eastAsia"/>
        </w:rPr>
        <w:t xml:space="preserve"> </w:t>
      </w:r>
      <w:r>
        <w:rPr>
          <w:rFonts w:hint="eastAsia"/>
        </w:rPr>
        <w:t>시도한다</w:t>
      </w:r>
      <w:r>
        <w:rPr>
          <w:rFonts w:hint="eastAsia"/>
        </w:rPr>
        <w:t>.</w:t>
      </w:r>
    </w:p>
    <w:p w:rsidR="00A42051" w:rsidRDefault="00A42051" w:rsidP="00086D54"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접근은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유효화하기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포트포워딩을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설정해주어야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051" w:rsidRDefault="00A42051" w:rsidP="00086D54">
      <w:r>
        <w:rPr>
          <w:rFonts w:hint="eastAsia"/>
        </w:rPr>
        <w:t>첫번째로</w:t>
      </w:r>
      <w:r>
        <w:rPr>
          <w:rFonts w:hint="eastAsia"/>
        </w:rPr>
        <w:t xml:space="preserve"> </w:t>
      </w:r>
      <w:r>
        <w:rPr>
          <w:rFonts w:hint="eastAsia"/>
        </w:rPr>
        <w:t>공유기</w:t>
      </w:r>
      <w:r>
        <w:rPr>
          <w:rFonts w:hint="eastAsia"/>
        </w:rPr>
        <w:t xml:space="preserve"> </w:t>
      </w:r>
      <w:r>
        <w:rPr>
          <w:rFonts w:hint="eastAsia"/>
        </w:rPr>
        <w:t>내부에서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주소가</w:t>
      </w:r>
      <w:r>
        <w:rPr>
          <w:rFonts w:hint="eastAsia"/>
        </w:rPr>
        <w:t xml:space="preserve"> </w:t>
      </w:r>
      <w:r>
        <w:rPr>
          <w:rFonts w:hint="eastAsia"/>
        </w:rPr>
        <w:t>섞이거나</w:t>
      </w:r>
      <w:r>
        <w:rPr>
          <w:rFonts w:hint="eastAsia"/>
        </w:rPr>
        <w:t xml:space="preserve"> </w:t>
      </w:r>
      <w:r>
        <w:rPr>
          <w:rFonts w:hint="eastAsia"/>
        </w:rPr>
        <w:t>재설정되지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수동</w:t>
      </w:r>
      <w:r>
        <w:rPr>
          <w:rFonts w:hint="eastAsia"/>
        </w:rPr>
        <w:t xml:space="preserve"> </w:t>
      </w:r>
      <w:r>
        <w:t xml:space="preserve">IP </w:t>
      </w:r>
      <w:r>
        <w:rPr>
          <w:rFonts w:hint="eastAsia"/>
        </w:rPr>
        <w:t>할당을</w:t>
      </w:r>
      <w:r>
        <w:rPr>
          <w:rFonts w:hint="eastAsia"/>
        </w:rPr>
        <w:t xml:space="preserve"> </w:t>
      </w:r>
      <w:r>
        <w:rPr>
          <w:rFonts w:hint="eastAsia"/>
        </w:rPr>
        <w:t>해주어야한다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작업이</w:t>
      </w:r>
      <w:r>
        <w:rPr>
          <w:rFonts w:hint="eastAsia"/>
        </w:rPr>
        <w:t xml:space="preserve"> </w:t>
      </w:r>
      <w:r>
        <w:rPr>
          <w:rFonts w:hint="eastAsia"/>
        </w:rPr>
        <w:t>없다면</w:t>
      </w:r>
      <w:r>
        <w:rPr>
          <w:rFonts w:hint="eastAsia"/>
        </w:rPr>
        <w:t xml:space="preserve"> </w:t>
      </w:r>
      <w:r>
        <w:rPr>
          <w:rFonts w:hint="eastAsia"/>
        </w:rPr>
        <w:t>당장은</w:t>
      </w:r>
      <w:r>
        <w:rPr>
          <w:rFonts w:hint="eastAsia"/>
        </w:rPr>
        <w:t xml:space="preserve"> </w:t>
      </w:r>
      <w:r>
        <w:rPr>
          <w:rFonts w:hint="eastAsia"/>
        </w:rPr>
        <w:t>문제없이</w:t>
      </w:r>
      <w:r>
        <w:rPr>
          <w:rFonts w:hint="eastAsia"/>
        </w:rPr>
        <w:t xml:space="preserve"> </w:t>
      </w:r>
      <w:r>
        <w:rPr>
          <w:rFonts w:hint="eastAsia"/>
        </w:rPr>
        <w:t>작동을</w:t>
      </w:r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추후에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IP</w:t>
      </w:r>
      <w:r>
        <w:t xml:space="preserve"> </w:t>
      </w:r>
      <w:r>
        <w:rPr>
          <w:rFonts w:hint="eastAsia"/>
        </w:rPr>
        <w:t>주소가</w:t>
      </w:r>
      <w:r>
        <w:rPr>
          <w:rFonts w:hint="eastAsia"/>
        </w:rPr>
        <w:t xml:space="preserve"> </w:t>
      </w:r>
      <w:r>
        <w:rPr>
          <w:rFonts w:hint="eastAsia"/>
        </w:rPr>
        <w:t>바뀌는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생기는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연결에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생기게</w:t>
      </w:r>
      <w:r>
        <w:rPr>
          <w:rFonts w:hint="eastAsia"/>
        </w:rPr>
        <w:t xml:space="preserve"> </w:t>
      </w:r>
      <w:r>
        <w:rPr>
          <w:rFonts w:hint="eastAsia"/>
        </w:rPr>
        <w:t>되므로</w:t>
      </w:r>
      <w:r>
        <w:rPr>
          <w:rFonts w:hint="eastAsia"/>
        </w:rPr>
        <w:t xml:space="preserve"> </w:t>
      </w:r>
      <w:r>
        <w:rPr>
          <w:rFonts w:hint="eastAsia"/>
        </w:rPr>
        <w:t>꼭</w:t>
      </w:r>
      <w:r>
        <w:rPr>
          <w:rFonts w:hint="eastAsia"/>
        </w:rPr>
        <w:t xml:space="preserve"> </w:t>
      </w:r>
      <w:r>
        <w:rPr>
          <w:rFonts w:hint="eastAsia"/>
        </w:rPr>
        <w:t>해주어야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051" w:rsidRDefault="00A42051" w:rsidP="00086D54">
      <w:r>
        <w:rPr>
          <w:rFonts w:hint="eastAsia"/>
        </w:rPr>
        <w:t>두번째로는</w:t>
      </w:r>
      <w:r>
        <w:rPr>
          <w:rFonts w:hint="eastAsia"/>
        </w:rPr>
        <w:t xml:space="preserve"> </w:t>
      </w:r>
      <w:r>
        <w:rPr>
          <w:rFonts w:hint="eastAsia"/>
        </w:rPr>
        <w:t>포트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포워딩을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설정해주어야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051" w:rsidRDefault="00A42051" w:rsidP="00086D54"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포트로</w:t>
      </w:r>
      <w:r>
        <w:rPr>
          <w:rFonts w:hint="eastAsia"/>
        </w:rPr>
        <w:t xml:space="preserve"> </w:t>
      </w:r>
      <w:r>
        <w:rPr>
          <w:rFonts w:hint="eastAsia"/>
        </w:rPr>
        <w:t>접근을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포트번호로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스위칭해주는</w:t>
      </w:r>
      <w:r>
        <w:rPr>
          <w:rFonts w:hint="eastAsia"/>
        </w:rPr>
        <w:t xml:space="preserve"> </w:t>
      </w:r>
      <w:r>
        <w:rPr>
          <w:rFonts w:hint="eastAsia"/>
        </w:rPr>
        <w:t>기능이다</w:t>
      </w:r>
      <w:r>
        <w:rPr>
          <w:rFonts w:hint="eastAsia"/>
        </w:rPr>
        <w:t>.</w:t>
      </w:r>
    </w:p>
    <w:p w:rsidR="00A42051" w:rsidRDefault="00A42051" w:rsidP="00086D54">
      <w:r>
        <w:rPr>
          <w:rFonts w:hint="eastAsia"/>
        </w:rPr>
        <w:t>Auto Blind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t xml:space="preserve">SSH </w:t>
      </w:r>
      <w:r>
        <w:rPr>
          <w:rFonts w:hint="eastAsia"/>
        </w:rPr>
        <w:t>프로토콜만을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원격</w:t>
      </w:r>
      <w:r>
        <w:rPr>
          <w:rFonts w:hint="eastAsia"/>
        </w:rPr>
        <w:t xml:space="preserve"> </w:t>
      </w:r>
      <w:r>
        <w:rPr>
          <w:rFonts w:hint="eastAsia"/>
        </w:rPr>
        <w:t>접속을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t xml:space="preserve">XRDP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>3389</w:t>
      </w:r>
      <w:r>
        <w:rPr>
          <w:rFonts w:hint="eastAsia"/>
        </w:rPr>
        <w:t>번이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전용</w:t>
      </w:r>
      <w:r>
        <w:rPr>
          <w:rFonts w:hint="eastAsia"/>
        </w:rPr>
        <w:t xml:space="preserve"> </w:t>
      </w:r>
      <w:r>
        <w:rPr>
          <w:rFonts w:hint="eastAsia"/>
        </w:rPr>
        <w:t>포트번호를</w:t>
      </w:r>
      <w:r>
        <w:rPr>
          <w:rFonts w:hint="eastAsia"/>
        </w:rPr>
        <w:t xml:space="preserve"> </w:t>
      </w:r>
      <w:r>
        <w:rPr>
          <w:rFonts w:hint="eastAsia"/>
        </w:rPr>
        <w:t>개방해준다</w:t>
      </w:r>
      <w:r>
        <w:rPr>
          <w:rFonts w:hint="eastAsia"/>
        </w:rPr>
        <w:t>.</w:t>
      </w:r>
    </w:p>
    <w:p w:rsidR="00A42051" w:rsidRDefault="00A42051" w:rsidP="00086D54">
      <w:r>
        <w:rPr>
          <w:rFonts w:hint="eastAsia"/>
        </w:rPr>
        <w:t>여기까지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공유기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끝이</w:t>
      </w:r>
      <w:r>
        <w:rPr>
          <w:rFonts w:hint="eastAsia"/>
        </w:rPr>
        <w:t xml:space="preserve"> </w:t>
      </w:r>
      <w:r>
        <w:rPr>
          <w:rFonts w:hint="eastAsia"/>
        </w:rPr>
        <w:t>난다</w:t>
      </w:r>
      <w:r>
        <w:rPr>
          <w:rFonts w:hint="eastAsia"/>
        </w:rPr>
        <w:t>.</w:t>
      </w:r>
    </w:p>
    <w:p w:rsidR="00A42051" w:rsidRDefault="00A42051" w:rsidP="00A42051">
      <w:r>
        <w:br w:type="page"/>
      </w:r>
    </w:p>
    <w:p w:rsidR="00A42051" w:rsidRPr="00A42051" w:rsidRDefault="00A42051" w:rsidP="00086D54"/>
    <w:p w:rsidR="00086D54" w:rsidRDefault="00086D54" w:rsidP="00086D54">
      <w:pPr>
        <w:pStyle w:val="30"/>
      </w:pPr>
      <w:bookmarkStart w:id="23" w:name="_Toc500805893"/>
      <w:r>
        <w:rPr>
          <w:rFonts w:hint="eastAsia"/>
        </w:rPr>
        <w:t>부팅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3"/>
    </w:p>
    <w:p w:rsidR="00086D54" w:rsidRDefault="00A42051" w:rsidP="00086D54">
      <w:r>
        <w:rPr>
          <w:rFonts w:hint="eastAsia"/>
        </w:rPr>
        <w:t>리눅스</w:t>
      </w:r>
      <w:r>
        <w:rPr>
          <w:rFonts w:hint="eastAsia"/>
        </w:rPr>
        <w:t xml:space="preserve"> </w:t>
      </w:r>
      <w:r>
        <w:rPr>
          <w:rFonts w:hint="eastAsia"/>
        </w:rPr>
        <w:t>계열에서</w:t>
      </w:r>
      <w:r>
        <w:rPr>
          <w:rFonts w:hint="eastAsia"/>
        </w:rPr>
        <w:t xml:space="preserve"> </w:t>
      </w:r>
      <w:r>
        <w:rPr>
          <w:rFonts w:hint="eastAsia"/>
        </w:rPr>
        <w:t>부팅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명령어를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실행시킬려면</w:t>
      </w:r>
      <w:proofErr w:type="spellEnd"/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수정함으로써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실행시킬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A42051" w:rsidRDefault="00A42051" w:rsidP="00086D54">
      <w:r>
        <w:t>vi</w:t>
      </w:r>
      <w:r>
        <w:rPr>
          <w:rFonts w:hint="eastAsia"/>
        </w:rPr>
        <w:t>나</w:t>
      </w:r>
      <w:r>
        <w:rPr>
          <w:rFonts w:hint="eastAsia"/>
        </w:rPr>
        <w:t xml:space="preserve"> </w:t>
      </w:r>
      <w:proofErr w:type="spellStart"/>
      <w:r>
        <w:t>nano</w:t>
      </w:r>
      <w:proofErr w:type="spellEnd"/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에디터를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proofErr w:type="spellStart"/>
      <w:r>
        <w:t>rc.local</w:t>
      </w:r>
      <w:proofErr w:type="spellEnd"/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수정한다</w:t>
      </w:r>
      <w:r>
        <w:rPr>
          <w:rFonts w:hint="eastAsia"/>
        </w:rPr>
        <w:t>.</w:t>
      </w:r>
    </w:p>
    <w:p w:rsidR="00A42051" w:rsidRDefault="00A42051" w:rsidP="00086D54"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>권한이</w:t>
      </w:r>
      <w:r>
        <w:rPr>
          <w:rFonts w:hint="eastAsia"/>
        </w:rPr>
        <w:t xml:space="preserve"> </w:t>
      </w:r>
      <w:r>
        <w:rPr>
          <w:rFonts w:hint="eastAsia"/>
        </w:rPr>
        <w:t>필요할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A42051" w:rsidRDefault="00A42051" w:rsidP="00086D54">
      <w:r w:rsidRPr="00A42051">
        <w:rPr>
          <w:noProof/>
        </w:rPr>
        <w:drawing>
          <wp:inline distT="0" distB="0" distL="0" distR="0" wp14:anchorId="32F24E7C" wp14:editId="3A9694F7">
            <wp:extent cx="5491480" cy="3422015"/>
            <wp:effectExtent l="0" t="0" r="0" b="6985"/>
            <wp:docPr id="10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4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42051" w:rsidRDefault="00A42051">
      <w:pPr>
        <w:rPr>
          <w:b/>
          <w:caps/>
        </w:rPr>
      </w:pPr>
      <w:r>
        <w:br w:type="page"/>
      </w:r>
    </w:p>
    <w:p w:rsidR="00086D54" w:rsidRDefault="00086D54" w:rsidP="00086D54">
      <w:pPr>
        <w:pStyle w:val="10"/>
      </w:pPr>
      <w:bookmarkStart w:id="24" w:name="_Toc500805894"/>
      <w:r>
        <w:rPr>
          <w:rFonts w:hint="eastAsia"/>
        </w:rPr>
        <w:lastRenderedPageBreak/>
        <w:t>결론</w:t>
      </w:r>
      <w:bookmarkEnd w:id="24"/>
    </w:p>
    <w:p w:rsidR="00EF1A5A" w:rsidRDefault="00EF1A5A" w:rsidP="00A42051">
      <w:r>
        <w:rPr>
          <w:rFonts w:hint="eastAsia"/>
        </w:rPr>
        <w:t>Auto Blind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만들게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계기가</w:t>
      </w:r>
      <w:r>
        <w:rPr>
          <w:rFonts w:hint="eastAsia"/>
        </w:rPr>
        <w:t xml:space="preserve"> </w:t>
      </w:r>
      <w:r>
        <w:rPr>
          <w:rFonts w:hint="eastAsia"/>
        </w:rPr>
        <w:t>연구실</w:t>
      </w:r>
      <w:r>
        <w:rPr>
          <w:rFonts w:hint="eastAsia"/>
        </w:rPr>
        <w:t xml:space="preserve"> </w:t>
      </w:r>
      <w:r>
        <w:rPr>
          <w:rFonts w:hint="eastAsia"/>
        </w:rPr>
        <w:t>창문의</w:t>
      </w:r>
      <w:r>
        <w:rPr>
          <w:rFonts w:hint="eastAsia"/>
        </w:rPr>
        <w:t xml:space="preserve"> </w:t>
      </w:r>
      <w:r>
        <w:rPr>
          <w:rFonts w:hint="eastAsia"/>
        </w:rPr>
        <w:t>블라인드의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부분이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닿기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조종할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 xml:space="preserve"> </w:t>
      </w:r>
      <w:r>
        <w:rPr>
          <w:rFonts w:hint="eastAsia"/>
        </w:rPr>
        <w:t>시작했다</w:t>
      </w:r>
      <w:r>
        <w:rPr>
          <w:rFonts w:hint="eastAsia"/>
        </w:rPr>
        <w:t>.</w:t>
      </w:r>
    </w:p>
    <w:p w:rsidR="00EF1A5A" w:rsidRPr="009F60E6" w:rsidRDefault="00EF1A5A" w:rsidP="00A42051">
      <w:r>
        <w:rPr>
          <w:rFonts w:hint="eastAsia"/>
        </w:rPr>
        <w:t>실생활에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 w:rsidR="009F60E6">
        <w:rPr>
          <w:rFonts w:hint="eastAsia"/>
        </w:rPr>
        <w:t xml:space="preserve">, </w:t>
      </w:r>
      <w:r w:rsidR="009F60E6">
        <w:rPr>
          <w:rFonts w:hint="eastAsia"/>
        </w:rPr>
        <w:t>실용적인</w:t>
      </w:r>
      <w:r w:rsidR="009F60E6">
        <w:rPr>
          <w:rFonts w:hint="eastAsia"/>
        </w:rPr>
        <w:t xml:space="preserve"> </w:t>
      </w:r>
      <w:r w:rsidR="009F60E6">
        <w:rPr>
          <w:rFonts w:hint="eastAsia"/>
        </w:rPr>
        <w:t>제품을</w:t>
      </w:r>
      <w:r w:rsidR="009F60E6">
        <w:rPr>
          <w:rFonts w:hint="eastAsia"/>
        </w:rPr>
        <w:t xml:space="preserve"> </w:t>
      </w:r>
      <w:r w:rsidR="009F60E6">
        <w:rPr>
          <w:rFonts w:hint="eastAsia"/>
        </w:rPr>
        <w:t>만들려고</w:t>
      </w:r>
      <w:r w:rsidR="009F60E6">
        <w:rPr>
          <w:rFonts w:hint="eastAsia"/>
        </w:rPr>
        <w:t xml:space="preserve"> </w:t>
      </w:r>
      <w:r w:rsidR="009F60E6">
        <w:rPr>
          <w:rFonts w:hint="eastAsia"/>
        </w:rPr>
        <w:t>하였고</w:t>
      </w:r>
      <w:r w:rsidR="009F60E6">
        <w:rPr>
          <w:rFonts w:hint="eastAsia"/>
        </w:rPr>
        <w:t xml:space="preserve">, </w:t>
      </w:r>
      <w:r w:rsidR="009F60E6">
        <w:rPr>
          <w:rFonts w:hint="eastAsia"/>
        </w:rPr>
        <w:t>번뜩이는</w:t>
      </w:r>
      <w:r w:rsidR="009F60E6">
        <w:rPr>
          <w:rFonts w:hint="eastAsia"/>
        </w:rPr>
        <w:t xml:space="preserve"> </w:t>
      </w:r>
      <w:r w:rsidR="009F60E6">
        <w:rPr>
          <w:rFonts w:hint="eastAsia"/>
        </w:rPr>
        <w:t>아이디어가</w:t>
      </w:r>
      <w:r w:rsidR="009F60E6">
        <w:rPr>
          <w:rFonts w:hint="eastAsia"/>
        </w:rPr>
        <w:t xml:space="preserve"> </w:t>
      </w:r>
      <w:r w:rsidR="009F60E6">
        <w:rPr>
          <w:rFonts w:hint="eastAsia"/>
        </w:rPr>
        <w:t>아니라</w:t>
      </w:r>
      <w:r w:rsidR="009F60E6">
        <w:rPr>
          <w:rFonts w:hint="eastAsia"/>
        </w:rPr>
        <w:t xml:space="preserve"> </w:t>
      </w:r>
      <w:r w:rsidR="009F60E6">
        <w:rPr>
          <w:rFonts w:hint="eastAsia"/>
        </w:rPr>
        <w:t>가장</w:t>
      </w:r>
      <w:r w:rsidR="009F60E6">
        <w:rPr>
          <w:rFonts w:hint="eastAsia"/>
        </w:rPr>
        <w:t xml:space="preserve"> </w:t>
      </w:r>
      <w:r w:rsidR="009F60E6">
        <w:rPr>
          <w:rFonts w:hint="eastAsia"/>
        </w:rPr>
        <w:t>기본적인</w:t>
      </w:r>
      <w:r w:rsidR="009F60E6">
        <w:rPr>
          <w:rFonts w:hint="eastAsia"/>
        </w:rPr>
        <w:t xml:space="preserve"> </w:t>
      </w:r>
      <w:r w:rsidR="009F60E6">
        <w:rPr>
          <w:rFonts w:hint="eastAsia"/>
        </w:rPr>
        <w:t>아이디어로</w:t>
      </w:r>
      <w:r w:rsidR="009F60E6">
        <w:rPr>
          <w:rFonts w:hint="eastAsia"/>
        </w:rPr>
        <w:t xml:space="preserve"> </w:t>
      </w:r>
      <w:r w:rsidR="009F60E6">
        <w:rPr>
          <w:rFonts w:hint="eastAsia"/>
        </w:rPr>
        <w:t>시작하였다</w:t>
      </w:r>
      <w:r w:rsidR="009F60E6">
        <w:rPr>
          <w:rFonts w:hint="eastAsia"/>
        </w:rPr>
        <w:t>.</w:t>
      </w:r>
    </w:p>
    <w:p w:rsidR="00A42051" w:rsidRDefault="009F60E6" w:rsidP="00A42051"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기말고사</w:t>
      </w:r>
      <w:r>
        <w:rPr>
          <w:rFonts w:hint="eastAsia"/>
        </w:rPr>
        <w:t xml:space="preserve"> </w:t>
      </w:r>
      <w:r>
        <w:rPr>
          <w:rFonts w:hint="eastAsia"/>
        </w:rPr>
        <w:t>작품에서는</w:t>
      </w:r>
      <w:r>
        <w:rPr>
          <w:rFonts w:hint="eastAsia"/>
        </w:rPr>
        <w:t xml:space="preserve"> </w:t>
      </w:r>
      <w:r w:rsidR="00A42051">
        <w:rPr>
          <w:rFonts w:hint="eastAsia"/>
        </w:rPr>
        <w:t>SSH</w:t>
      </w:r>
      <w:r w:rsidR="00A42051">
        <w:rPr>
          <w:rFonts w:hint="eastAsia"/>
        </w:rPr>
        <w:t>와</w:t>
      </w:r>
      <w:r w:rsidR="00A42051">
        <w:rPr>
          <w:rFonts w:hint="eastAsia"/>
        </w:rPr>
        <w:t xml:space="preserve"> </w:t>
      </w:r>
      <w:proofErr w:type="spellStart"/>
      <w:r w:rsidR="00A42051">
        <w:rPr>
          <w:rFonts w:hint="eastAsia"/>
        </w:rPr>
        <w:t>포트포워딩</w:t>
      </w:r>
      <w:proofErr w:type="spellEnd"/>
      <w:r w:rsidR="00A42051">
        <w:rPr>
          <w:rFonts w:hint="eastAsia"/>
        </w:rPr>
        <w:t>,</w:t>
      </w:r>
      <w:r w:rsidR="00A42051">
        <w:t xml:space="preserve"> </w:t>
      </w:r>
      <w:proofErr w:type="spellStart"/>
      <w:r w:rsidR="00A42051">
        <w:t>Pygame</w:t>
      </w:r>
      <w:proofErr w:type="spellEnd"/>
      <w:r w:rsidR="00A42051">
        <w:rPr>
          <w:rFonts w:hint="eastAsia"/>
        </w:rPr>
        <w:t>을</w:t>
      </w:r>
      <w:r w:rsidR="00A42051">
        <w:rPr>
          <w:rFonts w:hint="eastAsia"/>
        </w:rPr>
        <w:t xml:space="preserve"> </w:t>
      </w:r>
      <w:r w:rsidR="00A42051">
        <w:rPr>
          <w:rFonts w:hint="eastAsia"/>
        </w:rPr>
        <w:t>이용하여</w:t>
      </w:r>
      <w:r w:rsidR="00A42051">
        <w:rPr>
          <w:rFonts w:hint="eastAsia"/>
        </w:rPr>
        <w:t xml:space="preserve"> </w:t>
      </w:r>
      <w:r w:rsidR="00A42051">
        <w:rPr>
          <w:rFonts w:hint="eastAsia"/>
        </w:rPr>
        <w:t>간단하면서도</w:t>
      </w:r>
      <w:r w:rsidR="00A42051">
        <w:rPr>
          <w:rFonts w:hint="eastAsia"/>
        </w:rPr>
        <w:t xml:space="preserve"> </w:t>
      </w:r>
      <w:r w:rsidR="00A42051">
        <w:rPr>
          <w:rFonts w:hint="eastAsia"/>
        </w:rPr>
        <w:t>복잡한</w:t>
      </w:r>
      <w:r w:rsidR="00A42051">
        <w:rPr>
          <w:rFonts w:hint="eastAsia"/>
        </w:rPr>
        <w:t xml:space="preserve"> </w:t>
      </w:r>
      <w:r w:rsidR="00A42051">
        <w:rPr>
          <w:rFonts w:hint="eastAsia"/>
        </w:rPr>
        <w:t>스마트</w:t>
      </w:r>
      <w:r w:rsidR="00A42051">
        <w:rPr>
          <w:rFonts w:hint="eastAsia"/>
        </w:rPr>
        <w:t xml:space="preserve"> </w:t>
      </w:r>
      <w:r w:rsidR="00A42051">
        <w:rPr>
          <w:rFonts w:hint="eastAsia"/>
        </w:rPr>
        <w:t>홈을</w:t>
      </w:r>
      <w:r w:rsidR="00A42051">
        <w:rPr>
          <w:rFonts w:hint="eastAsia"/>
        </w:rPr>
        <w:t xml:space="preserve"> </w:t>
      </w:r>
      <w:r w:rsidR="00A42051">
        <w:rPr>
          <w:rFonts w:hint="eastAsia"/>
        </w:rPr>
        <w:t>구축해보았다</w:t>
      </w:r>
      <w:r w:rsidR="00A42051">
        <w:rPr>
          <w:rFonts w:hint="eastAsia"/>
        </w:rPr>
        <w:t>.</w:t>
      </w:r>
    </w:p>
    <w:p w:rsidR="00A42051" w:rsidRDefault="003662C2" w:rsidP="00A42051"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제어장치는</w:t>
      </w:r>
      <w:r>
        <w:rPr>
          <w:rFonts w:hint="eastAsia"/>
        </w:rPr>
        <w:t xml:space="preserve"> </w:t>
      </w:r>
      <w:r>
        <w:t xml:space="preserve">IPTIME </w:t>
      </w:r>
      <w:r>
        <w:rPr>
          <w:rFonts w:hint="eastAsia"/>
        </w:rPr>
        <w:t>공유기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내부망의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포트포워딩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외부에서도</w:t>
      </w:r>
      <w:r>
        <w:rPr>
          <w:rFonts w:hint="eastAsia"/>
        </w:rPr>
        <w:t xml:space="preserve"> </w:t>
      </w:r>
      <w:r>
        <w:rPr>
          <w:rFonts w:hint="eastAsia"/>
        </w:rPr>
        <w:t>원격</w:t>
      </w:r>
      <w:r>
        <w:rPr>
          <w:rFonts w:hint="eastAsia"/>
        </w:rPr>
        <w:t xml:space="preserve"> </w:t>
      </w:r>
      <w:r>
        <w:rPr>
          <w:rFonts w:hint="eastAsia"/>
        </w:rPr>
        <w:t>제어가</w:t>
      </w:r>
      <w:r>
        <w:rPr>
          <w:rFonts w:hint="eastAsia"/>
        </w:rPr>
        <w:t xml:space="preserve"> </w:t>
      </w:r>
      <w:r>
        <w:rPr>
          <w:rFonts w:hint="eastAsia"/>
        </w:rPr>
        <w:t>가능하도록</w:t>
      </w:r>
      <w:r>
        <w:rPr>
          <w:rFonts w:hint="eastAsia"/>
        </w:rPr>
        <w:t xml:space="preserve"> </w:t>
      </w:r>
      <w:r>
        <w:rPr>
          <w:rFonts w:hint="eastAsia"/>
        </w:rPr>
        <w:t>제작되었다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proofErr w:type="spellStart"/>
      <w:r>
        <w:t>Pygame</w:t>
      </w:r>
      <w:proofErr w:type="spellEnd"/>
      <w:r>
        <w:t xml:space="preserve"> </w:t>
      </w:r>
      <w:r>
        <w:rPr>
          <w:rFonts w:hint="eastAsia"/>
        </w:rPr>
        <w:t>라이브러리를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t xml:space="preserve">GUI </w:t>
      </w:r>
      <w:r>
        <w:rPr>
          <w:rFonts w:hint="eastAsia"/>
        </w:rPr>
        <w:t>환경으로</w:t>
      </w:r>
      <w:r>
        <w:rPr>
          <w:rFonts w:hint="eastAsia"/>
        </w:rPr>
        <w:t xml:space="preserve"> </w:t>
      </w:r>
      <w:r>
        <w:rPr>
          <w:rFonts w:hint="eastAsia"/>
        </w:rPr>
        <w:t>원격지</w:t>
      </w:r>
      <w:r>
        <w:rPr>
          <w:rFonts w:hint="eastAsia"/>
        </w:rPr>
        <w:t xml:space="preserve"> </w:t>
      </w: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>.</w:t>
      </w:r>
    </w:p>
    <w:p w:rsidR="003662C2" w:rsidRDefault="003662C2" w:rsidP="00A42051">
      <w:r>
        <w:t>GUI</w:t>
      </w:r>
      <w:r>
        <w:rPr>
          <w:rFonts w:hint="eastAsia"/>
        </w:rPr>
        <w:t>환경의</w:t>
      </w:r>
      <w:r>
        <w:rPr>
          <w:rFonts w:hint="eastAsia"/>
        </w:rPr>
        <w:t xml:space="preserve"> </w:t>
      </w:r>
      <w:r>
        <w:rPr>
          <w:rFonts w:hint="eastAsia"/>
        </w:rPr>
        <w:t>인터페이스나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추가적으로</w:t>
      </w:r>
      <w:r>
        <w:rPr>
          <w:rFonts w:hint="eastAsia"/>
        </w:rPr>
        <w:t xml:space="preserve"> </w:t>
      </w:r>
      <w:r>
        <w:rPr>
          <w:rFonts w:hint="eastAsia"/>
        </w:rPr>
        <w:t>개발이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부분이다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단기간에</w:t>
      </w:r>
      <w:r>
        <w:rPr>
          <w:rFonts w:hint="eastAsia"/>
        </w:rPr>
        <w:t xml:space="preserve"> </w:t>
      </w:r>
      <w:r>
        <w:rPr>
          <w:rFonts w:hint="eastAsia"/>
        </w:rPr>
        <w:t>오류를</w:t>
      </w:r>
      <w:r>
        <w:rPr>
          <w:rFonts w:hint="eastAsia"/>
        </w:rPr>
        <w:t xml:space="preserve"> </w:t>
      </w:r>
      <w:r>
        <w:rPr>
          <w:rFonts w:hint="eastAsia"/>
        </w:rPr>
        <w:t>잡아내고</w:t>
      </w:r>
      <w:r>
        <w:rPr>
          <w:rFonts w:hint="eastAsia"/>
        </w:rPr>
        <w:t xml:space="preserve"> </w:t>
      </w:r>
      <w:r>
        <w:rPr>
          <w:rFonts w:hint="eastAsia"/>
        </w:rPr>
        <w:t>외적으로</w:t>
      </w:r>
      <w:r>
        <w:rPr>
          <w:rFonts w:hint="eastAsia"/>
        </w:rPr>
        <w:t xml:space="preserve"> </w:t>
      </w:r>
      <w:r>
        <w:rPr>
          <w:rFonts w:hint="eastAsia"/>
        </w:rPr>
        <w:t>좋게</w:t>
      </w:r>
      <w:r>
        <w:rPr>
          <w:rFonts w:hint="eastAsia"/>
        </w:rPr>
        <w:t xml:space="preserve"> </w:t>
      </w:r>
      <w:r>
        <w:rPr>
          <w:rFonts w:hint="eastAsia"/>
        </w:rPr>
        <w:t>만들기에는</w:t>
      </w:r>
      <w:r>
        <w:rPr>
          <w:rFonts w:hint="eastAsia"/>
        </w:rPr>
        <w:t xml:space="preserve"> </w:t>
      </w:r>
      <w:r>
        <w:rPr>
          <w:rFonts w:hint="eastAsia"/>
        </w:rPr>
        <w:t>아쉬웠다</w:t>
      </w:r>
      <w:r>
        <w:rPr>
          <w:rFonts w:hint="eastAsia"/>
        </w:rPr>
        <w:t>.</w:t>
      </w:r>
    </w:p>
    <w:p w:rsidR="003662C2" w:rsidRDefault="003662C2" w:rsidP="00A42051">
      <w:r>
        <w:t>Auto Blind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블라인드를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올리고</w:t>
      </w:r>
      <w:r>
        <w:rPr>
          <w:rFonts w:hint="eastAsia"/>
        </w:rPr>
        <w:t xml:space="preserve"> </w:t>
      </w:r>
      <w:r>
        <w:rPr>
          <w:rFonts w:hint="eastAsia"/>
        </w:rPr>
        <w:t>내릴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보조장치이다</w:t>
      </w:r>
      <w:r>
        <w:rPr>
          <w:rFonts w:hint="eastAsia"/>
        </w:rPr>
        <w:t>.</w:t>
      </w:r>
    </w:p>
    <w:p w:rsidR="003662C2" w:rsidRDefault="003662C2" w:rsidP="00A42051">
      <w:r>
        <w:rPr>
          <w:rFonts w:hint="eastAsia"/>
        </w:rPr>
        <w:t>그렇기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기기</w:t>
      </w:r>
      <w:r>
        <w:rPr>
          <w:rFonts w:hint="eastAsia"/>
        </w:rPr>
        <w:t xml:space="preserve"> </w:t>
      </w:r>
      <w:r>
        <w:rPr>
          <w:rFonts w:hint="eastAsia"/>
        </w:rPr>
        <w:t>자체에서도</w:t>
      </w:r>
      <w:r>
        <w:rPr>
          <w:rFonts w:hint="eastAsia"/>
        </w:rPr>
        <w:t xml:space="preserve"> </w:t>
      </w:r>
      <w:r>
        <w:rPr>
          <w:rFonts w:hint="eastAsia"/>
        </w:rPr>
        <w:t>중앙제어장치의</w:t>
      </w:r>
      <w:r>
        <w:rPr>
          <w:rFonts w:hint="eastAsia"/>
        </w:rPr>
        <w:t xml:space="preserve"> </w:t>
      </w:r>
      <w:r>
        <w:rPr>
          <w:rFonts w:hint="eastAsia"/>
        </w:rPr>
        <w:t>제어가</w:t>
      </w:r>
      <w:r>
        <w:rPr>
          <w:rFonts w:hint="eastAsia"/>
        </w:rPr>
        <w:t xml:space="preserve"> </w:t>
      </w:r>
      <w:r>
        <w:rPr>
          <w:rFonts w:hint="eastAsia"/>
        </w:rPr>
        <w:t>없어도</w:t>
      </w:r>
      <w:r>
        <w:rPr>
          <w:rFonts w:hint="eastAsia"/>
        </w:rPr>
        <w:t xml:space="preserve"> </w:t>
      </w:r>
      <w:r>
        <w:rPr>
          <w:rFonts w:hint="eastAsia"/>
        </w:rPr>
        <w:t>기능이</w:t>
      </w:r>
      <w:r>
        <w:rPr>
          <w:rFonts w:hint="eastAsia"/>
        </w:rPr>
        <w:t xml:space="preserve"> </w:t>
      </w:r>
      <w:r>
        <w:rPr>
          <w:rFonts w:hint="eastAsia"/>
        </w:rPr>
        <w:t>실행되어야</w:t>
      </w:r>
      <w:r>
        <w:rPr>
          <w:rFonts w:hint="eastAsia"/>
        </w:rPr>
        <w:t xml:space="preserve"> </w:t>
      </w:r>
      <w:r>
        <w:rPr>
          <w:rFonts w:hint="eastAsia"/>
        </w:rPr>
        <w:t>했다</w:t>
      </w:r>
      <w:r>
        <w:rPr>
          <w:rFonts w:hint="eastAsia"/>
        </w:rPr>
        <w:t>.</w:t>
      </w:r>
      <w:r>
        <w:rPr>
          <w:rFonts w:hint="eastAsia"/>
        </w:rPr>
        <w:tab/>
      </w:r>
      <w:r>
        <w:rPr>
          <w:rFonts w:hint="eastAsia"/>
        </w:rPr>
        <w:t>기기</w:t>
      </w:r>
      <w:r>
        <w:rPr>
          <w:rFonts w:hint="eastAsia"/>
        </w:rPr>
        <w:t xml:space="preserve"> </w:t>
      </w:r>
      <w:r>
        <w:rPr>
          <w:rFonts w:hint="eastAsia"/>
        </w:rPr>
        <w:t>자체에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제어장치가</w:t>
      </w:r>
      <w:r>
        <w:rPr>
          <w:rFonts w:hint="eastAsia"/>
        </w:rPr>
        <w:t xml:space="preserve"> </w:t>
      </w:r>
      <w:r>
        <w:rPr>
          <w:rFonts w:hint="eastAsia"/>
        </w:rPr>
        <w:t>없어도</w:t>
      </w:r>
      <w:r>
        <w:rPr>
          <w:rFonts w:hint="eastAsia"/>
        </w:rPr>
        <w:t xml:space="preserve"> </w:t>
      </w:r>
      <w:r>
        <w:t>Auto Blind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잃지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제작되었고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배터리를</w:t>
      </w:r>
      <w:r>
        <w:rPr>
          <w:rFonts w:hint="eastAsia"/>
        </w:rPr>
        <w:t xml:space="preserve"> </w:t>
      </w:r>
      <w:r>
        <w:rPr>
          <w:rFonts w:hint="eastAsia"/>
        </w:rPr>
        <w:t>내장해</w:t>
      </w:r>
      <w:r>
        <w:rPr>
          <w:rFonts w:hint="eastAsia"/>
        </w:rPr>
        <w:t xml:space="preserve"> </w:t>
      </w:r>
      <w:r>
        <w:rPr>
          <w:rFonts w:hint="eastAsia"/>
        </w:rPr>
        <w:t>벽에</w:t>
      </w:r>
      <w:r>
        <w:rPr>
          <w:rFonts w:hint="eastAsia"/>
        </w:rPr>
        <w:t xml:space="preserve"> </w:t>
      </w:r>
      <w:r>
        <w:rPr>
          <w:rFonts w:hint="eastAsia"/>
        </w:rPr>
        <w:t>거치하는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소형화에</w:t>
      </w:r>
      <w:r>
        <w:rPr>
          <w:rFonts w:hint="eastAsia"/>
        </w:rPr>
        <w:t xml:space="preserve"> </w:t>
      </w:r>
      <w:r>
        <w:rPr>
          <w:rFonts w:hint="eastAsia"/>
        </w:rPr>
        <w:t>힘을</w:t>
      </w:r>
      <w:r>
        <w:rPr>
          <w:rFonts w:hint="eastAsia"/>
        </w:rPr>
        <w:t xml:space="preserve"> </w:t>
      </w:r>
      <w:r>
        <w:rPr>
          <w:rFonts w:hint="eastAsia"/>
        </w:rPr>
        <w:t>썼다</w:t>
      </w:r>
      <w:r>
        <w:rPr>
          <w:rFonts w:hint="eastAsia"/>
        </w:rPr>
        <w:t>.</w:t>
      </w:r>
    </w:p>
    <w:p w:rsidR="003662C2" w:rsidRDefault="003662C2" w:rsidP="003662C2"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배터리를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슬롯이</w:t>
      </w:r>
      <w:r>
        <w:rPr>
          <w:rFonts w:hint="eastAsia"/>
        </w:rPr>
        <w:t xml:space="preserve"> </w:t>
      </w:r>
      <w:r>
        <w:rPr>
          <w:rFonts w:hint="eastAsia"/>
        </w:rPr>
        <w:t>없다는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  <w:r>
        <w:rPr>
          <w:rFonts w:hint="eastAsia"/>
        </w:rPr>
        <w:t>,</w:t>
      </w:r>
      <w:r>
        <w:t xml:space="preserve"> 3d </w:t>
      </w:r>
      <w:r>
        <w:rPr>
          <w:rFonts w:hint="eastAsia"/>
        </w:rPr>
        <w:t>프린팅의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오류때문에</w:t>
      </w:r>
      <w:r>
        <w:rPr>
          <w:rFonts w:hint="eastAsia"/>
        </w:rPr>
        <w:t xml:space="preserve"> </w:t>
      </w:r>
      <w:r>
        <w:rPr>
          <w:rFonts w:hint="eastAsia"/>
        </w:rPr>
        <w:t>모터의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중앙에서</w:t>
      </w:r>
      <w:r>
        <w:rPr>
          <w:rFonts w:hint="eastAsia"/>
        </w:rPr>
        <w:t xml:space="preserve"> </w:t>
      </w:r>
      <w:r>
        <w:rPr>
          <w:rFonts w:hint="eastAsia"/>
        </w:rPr>
        <w:t>벗어난</w:t>
      </w:r>
      <w:r>
        <w:rPr>
          <w:rFonts w:hint="eastAsia"/>
        </w:rPr>
        <w:t xml:space="preserve"> </w:t>
      </w:r>
      <w:r>
        <w:rPr>
          <w:rFonts w:hint="eastAsia"/>
        </w:rPr>
        <w:t>점이</w:t>
      </w:r>
      <w:r>
        <w:rPr>
          <w:rFonts w:hint="eastAsia"/>
        </w:rPr>
        <w:t xml:space="preserve"> </w:t>
      </w:r>
      <w:r>
        <w:rPr>
          <w:rFonts w:hint="eastAsia"/>
        </w:rPr>
        <w:t>아쉬웠다</w:t>
      </w:r>
      <w:r>
        <w:rPr>
          <w:rFonts w:hint="eastAsia"/>
        </w:rPr>
        <w:t>.</w:t>
      </w:r>
    </w:p>
    <w:p w:rsidR="00EF1A5A" w:rsidRDefault="003662C2" w:rsidP="003662C2">
      <w:r>
        <w:rPr>
          <w:rFonts w:hint="eastAsia"/>
        </w:rPr>
        <w:t>기말고사를</w:t>
      </w:r>
      <w:r>
        <w:rPr>
          <w:rFonts w:hint="eastAsia"/>
        </w:rPr>
        <w:t xml:space="preserve"> </w:t>
      </w:r>
      <w:r>
        <w:rPr>
          <w:rFonts w:hint="eastAsia"/>
        </w:rPr>
        <w:t>준비하는</w:t>
      </w:r>
      <w:r>
        <w:rPr>
          <w:rFonts w:hint="eastAsia"/>
        </w:rPr>
        <w:t xml:space="preserve"> </w:t>
      </w:r>
      <w:r>
        <w:rPr>
          <w:rFonts w:hint="eastAsia"/>
        </w:rPr>
        <w:t>기간이</w:t>
      </w:r>
      <w:r>
        <w:rPr>
          <w:rFonts w:hint="eastAsia"/>
        </w:rPr>
        <w:t xml:space="preserve"> </w:t>
      </w:r>
      <w:r>
        <w:rPr>
          <w:rFonts w:hint="eastAsia"/>
        </w:rPr>
        <w:t>길지도</w:t>
      </w:r>
      <w:r>
        <w:rPr>
          <w:rFonts w:hint="eastAsia"/>
        </w:rPr>
        <w:t xml:space="preserve"> </w:t>
      </w:r>
      <w:r>
        <w:rPr>
          <w:rFonts w:hint="eastAsia"/>
        </w:rPr>
        <w:t>짧지도</w:t>
      </w:r>
      <w:r>
        <w:rPr>
          <w:rFonts w:hint="eastAsia"/>
        </w:rPr>
        <w:t xml:space="preserve"> </w:t>
      </w:r>
      <w:r>
        <w:rPr>
          <w:rFonts w:hint="eastAsia"/>
        </w:rPr>
        <w:t>않았지만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시간동안</w:t>
      </w:r>
      <w:proofErr w:type="spellEnd"/>
      <w:r>
        <w:rPr>
          <w:rFonts w:hint="eastAsia"/>
        </w:rPr>
        <w:t xml:space="preserve"> </w:t>
      </w:r>
      <w:r>
        <w:t>Auto Blind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기획하고</w:t>
      </w:r>
      <w:r>
        <w:rPr>
          <w:rFonts w:hint="eastAsia"/>
        </w:rPr>
        <w:t xml:space="preserve"> </w:t>
      </w:r>
      <w:r>
        <w:rPr>
          <w:rFonts w:hint="eastAsia"/>
        </w:rPr>
        <w:t>제작하면서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홈과</w:t>
      </w:r>
      <w:r>
        <w:rPr>
          <w:rFonts w:hint="eastAsia"/>
        </w:rPr>
        <w:t xml:space="preserve"> </w:t>
      </w:r>
      <w:r>
        <w:rPr>
          <w:rFonts w:hint="eastAsia"/>
        </w:rPr>
        <w:t>주변장치간의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방식과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제품을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 w:rsidR="005D0926">
        <w:rPr>
          <w:rFonts w:hint="eastAsia"/>
        </w:rPr>
        <w:t xml:space="preserve">, </w:t>
      </w:r>
      <w:r w:rsidR="005D0926">
        <w:rPr>
          <w:rFonts w:hint="eastAsia"/>
        </w:rPr>
        <w:t>시제품이</w:t>
      </w:r>
      <w:r w:rsidR="005D0926">
        <w:rPr>
          <w:rFonts w:hint="eastAsia"/>
        </w:rPr>
        <w:t xml:space="preserve"> </w:t>
      </w:r>
      <w:r w:rsidR="005D0926">
        <w:rPr>
          <w:rFonts w:hint="eastAsia"/>
        </w:rPr>
        <w:t>만들어지고난</w:t>
      </w:r>
      <w:r w:rsidR="005D0926">
        <w:rPr>
          <w:rFonts w:hint="eastAsia"/>
        </w:rPr>
        <w:t xml:space="preserve"> </w:t>
      </w:r>
      <w:r w:rsidR="005D0926">
        <w:rPr>
          <w:rFonts w:hint="eastAsia"/>
        </w:rPr>
        <w:t>후에</w:t>
      </w:r>
      <w:r w:rsidR="005D0926">
        <w:rPr>
          <w:rFonts w:hint="eastAsia"/>
        </w:rPr>
        <w:t xml:space="preserve"> </w:t>
      </w:r>
      <w:r w:rsidR="005D0926">
        <w:rPr>
          <w:rFonts w:hint="eastAsia"/>
        </w:rPr>
        <w:t>추가적으로</w:t>
      </w:r>
      <w:r w:rsidR="005D0926">
        <w:rPr>
          <w:rFonts w:hint="eastAsia"/>
        </w:rPr>
        <w:t xml:space="preserve"> </w:t>
      </w:r>
      <w:r w:rsidR="005D0926">
        <w:rPr>
          <w:rFonts w:hint="eastAsia"/>
        </w:rPr>
        <w:t>더</w:t>
      </w:r>
      <w:r w:rsidR="005D0926">
        <w:rPr>
          <w:rFonts w:hint="eastAsia"/>
        </w:rPr>
        <w:t xml:space="preserve"> </w:t>
      </w:r>
      <w:r w:rsidR="005D0926">
        <w:rPr>
          <w:rFonts w:hint="eastAsia"/>
        </w:rPr>
        <w:t>할</w:t>
      </w:r>
      <w:r w:rsidR="005D0926">
        <w:rPr>
          <w:rFonts w:hint="eastAsia"/>
        </w:rPr>
        <w:t xml:space="preserve"> </w:t>
      </w:r>
      <w:r w:rsidR="005D0926">
        <w:rPr>
          <w:rFonts w:hint="eastAsia"/>
        </w:rPr>
        <w:t>일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 xml:space="preserve"> </w:t>
      </w:r>
      <w:r>
        <w:rPr>
          <w:rFonts w:hint="eastAsia"/>
        </w:rPr>
        <w:t>깊은</w:t>
      </w:r>
      <w:r>
        <w:rPr>
          <w:rFonts w:hint="eastAsia"/>
        </w:rPr>
        <w:t xml:space="preserve"> </w:t>
      </w:r>
      <w:r>
        <w:rPr>
          <w:rFonts w:hint="eastAsia"/>
        </w:rPr>
        <w:t>생각을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시간이였다</w:t>
      </w:r>
      <w:proofErr w:type="spellEnd"/>
      <w:r>
        <w:rPr>
          <w:rFonts w:hint="eastAsia"/>
        </w:rPr>
        <w:t>.</w:t>
      </w:r>
    </w:p>
    <w:p w:rsidR="003662C2" w:rsidRPr="00EF1A5A" w:rsidRDefault="003662C2" w:rsidP="003662C2"/>
    <w:sectPr w:rsidR="003662C2" w:rsidRPr="00EF1A5A" w:rsidSect="001E648B">
      <w:footerReference w:type="default" r:id="rId55"/>
      <w:pgSz w:w="12242" w:h="15842" w:code="9"/>
      <w:pgMar w:top="1440" w:right="1797" w:bottom="1440" w:left="1797" w:header="720" w:footer="720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5F12" w:rsidRDefault="002F5F12">
      <w:r>
        <w:separator/>
      </w:r>
    </w:p>
  </w:endnote>
  <w:endnote w:type="continuationSeparator" w:id="0">
    <w:p w:rsidR="002F5F12" w:rsidRDefault="002F5F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42AD" w:rsidRDefault="001142AD">
    <w:pPr>
      <w:jc w:val="center"/>
    </w:pPr>
    <w:r>
      <w:rPr>
        <w:rStyle w:val="a9"/>
      </w:rPr>
      <w:fldChar w:fldCharType="begin"/>
    </w:r>
    <w:r>
      <w:rPr>
        <w:rStyle w:val="a9"/>
      </w:rPr>
      <w:instrText xml:space="preserve"> PAGE </w:instrText>
    </w:r>
    <w:r>
      <w:rPr>
        <w:rStyle w:val="a9"/>
      </w:rPr>
      <w:fldChar w:fldCharType="separate"/>
    </w:r>
    <w:r w:rsidR="006533EC">
      <w:rPr>
        <w:rStyle w:val="a9"/>
        <w:noProof/>
      </w:rPr>
      <w:t>16</w:t>
    </w:r>
    <w:r>
      <w:rPr>
        <w:rStyle w:val="a9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5F12" w:rsidRDefault="002F5F12">
      <w:r>
        <w:separator/>
      </w:r>
    </w:p>
  </w:footnote>
  <w:footnote w:type="continuationSeparator" w:id="0">
    <w:p w:rsidR="002F5F12" w:rsidRDefault="002F5F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17545CAA"/>
    <w:lvl w:ilvl="0">
      <w:numFmt w:val="decimal"/>
      <w:pStyle w:val="a"/>
      <w:lvlText w:val="*"/>
      <w:lvlJc w:val="left"/>
      <w:pPr>
        <w:ind w:left="0" w:firstLine="0"/>
      </w:pPr>
    </w:lvl>
  </w:abstractNum>
  <w:abstractNum w:abstractNumId="1" w15:restartNumberingAfterBreak="0">
    <w:nsid w:val="00CC36EB"/>
    <w:multiLevelType w:val="multilevel"/>
    <w:tmpl w:val="41B8A480"/>
    <w:lvl w:ilvl="0">
      <w:start w:val="1"/>
      <w:numFmt w:val="upperLetter"/>
      <w:pStyle w:val="2"/>
      <w:lvlText w:val="%1."/>
      <w:lvlJc w:val="left"/>
      <w:pPr>
        <w:tabs>
          <w:tab w:val="num" w:pos="936"/>
        </w:tabs>
        <w:ind w:left="576" w:firstLine="0"/>
      </w:pPr>
    </w:lvl>
    <w:lvl w:ilvl="1">
      <w:start w:val="1"/>
      <w:numFmt w:val="upperLetter"/>
      <w:lvlText w:val="%2."/>
      <w:lvlJc w:val="left"/>
      <w:pPr>
        <w:tabs>
          <w:tab w:val="num" w:pos="1656"/>
        </w:tabs>
        <w:ind w:left="1296" w:firstLine="0"/>
      </w:pPr>
    </w:lvl>
    <w:lvl w:ilvl="2">
      <w:start w:val="1"/>
      <w:numFmt w:val="decimal"/>
      <w:lvlText w:val="%3."/>
      <w:lvlJc w:val="left"/>
      <w:pPr>
        <w:tabs>
          <w:tab w:val="num" w:pos="2376"/>
        </w:tabs>
        <w:ind w:left="2016" w:firstLine="0"/>
      </w:pPr>
    </w:lvl>
    <w:lvl w:ilvl="3">
      <w:start w:val="1"/>
      <w:numFmt w:val="lowerLetter"/>
      <w:lvlText w:val="%4)"/>
      <w:lvlJc w:val="left"/>
      <w:pPr>
        <w:tabs>
          <w:tab w:val="num" w:pos="3096"/>
        </w:tabs>
        <w:ind w:left="2736" w:firstLine="0"/>
      </w:pPr>
    </w:lvl>
    <w:lvl w:ilvl="4">
      <w:start w:val="1"/>
      <w:numFmt w:val="decimal"/>
      <w:lvlText w:val="(%5)"/>
      <w:lvlJc w:val="left"/>
      <w:pPr>
        <w:tabs>
          <w:tab w:val="num" w:pos="3816"/>
        </w:tabs>
        <w:ind w:left="3456" w:firstLine="0"/>
      </w:pPr>
    </w:lvl>
    <w:lvl w:ilvl="5">
      <w:start w:val="1"/>
      <w:numFmt w:val="lowerLetter"/>
      <w:lvlText w:val="(%6)"/>
      <w:lvlJc w:val="left"/>
      <w:pPr>
        <w:tabs>
          <w:tab w:val="num" w:pos="4536"/>
        </w:tabs>
        <w:ind w:left="4176" w:firstLine="0"/>
      </w:pPr>
    </w:lvl>
    <w:lvl w:ilvl="6">
      <w:start w:val="1"/>
      <w:numFmt w:val="lowerRoman"/>
      <w:lvlText w:val="(%7)"/>
      <w:lvlJc w:val="left"/>
      <w:pPr>
        <w:tabs>
          <w:tab w:val="num" w:pos="5256"/>
        </w:tabs>
        <w:ind w:left="4896" w:firstLine="0"/>
      </w:pPr>
    </w:lvl>
    <w:lvl w:ilvl="7">
      <w:start w:val="1"/>
      <w:numFmt w:val="lowerLetter"/>
      <w:lvlText w:val="(%8)"/>
      <w:lvlJc w:val="left"/>
      <w:pPr>
        <w:tabs>
          <w:tab w:val="num" w:pos="5976"/>
        </w:tabs>
        <w:ind w:left="5616" w:firstLine="0"/>
      </w:pPr>
    </w:lvl>
    <w:lvl w:ilvl="8">
      <w:start w:val="1"/>
      <w:numFmt w:val="lowerRoman"/>
      <w:lvlText w:val="(%9)"/>
      <w:lvlJc w:val="left"/>
      <w:pPr>
        <w:tabs>
          <w:tab w:val="num" w:pos="6696"/>
        </w:tabs>
        <w:ind w:left="6336" w:firstLine="0"/>
      </w:pPr>
    </w:lvl>
  </w:abstractNum>
  <w:abstractNum w:abstractNumId="2" w15:restartNumberingAfterBreak="0">
    <w:nsid w:val="325A687E"/>
    <w:multiLevelType w:val="hybridMultilevel"/>
    <w:tmpl w:val="9DEE3AD6"/>
    <w:lvl w:ilvl="0" w:tplc="338029E8">
      <w:start w:val="1"/>
      <w:numFmt w:val="decimal"/>
      <w:pStyle w:val="a0"/>
      <w:lvlText w:val="%1"/>
      <w:lvlJc w:val="left"/>
      <w:pPr>
        <w:tabs>
          <w:tab w:val="num" w:pos="720"/>
        </w:tabs>
        <w:ind w:left="720" w:hanging="360"/>
      </w:pPr>
      <w:rPr>
        <w:rFonts w:ascii="Arial" w:hAnsi="Arial" w:cs="Times New Roman" w:hint="default"/>
        <w:color w:val="008080"/>
        <w:sz w:val="48"/>
        <w:szCs w:val="48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D17105"/>
    <w:multiLevelType w:val="multilevel"/>
    <w:tmpl w:val="6CA472C6"/>
    <w:lvl w:ilvl="0">
      <w:start w:val="1"/>
      <w:numFmt w:val="decimal"/>
      <w:pStyle w:val="3"/>
      <w:lvlText w:val="%1."/>
      <w:lvlJc w:val="left"/>
      <w:pPr>
        <w:tabs>
          <w:tab w:val="num" w:pos="2088"/>
        </w:tabs>
        <w:ind w:left="1728" w:firstLine="0"/>
      </w:pPr>
    </w:lvl>
    <w:lvl w:ilvl="1">
      <w:start w:val="1"/>
      <w:numFmt w:val="upperLetter"/>
      <w:lvlText w:val="%2."/>
      <w:lvlJc w:val="left"/>
      <w:pPr>
        <w:tabs>
          <w:tab w:val="num" w:pos="2808"/>
        </w:tabs>
        <w:ind w:left="2448" w:firstLine="0"/>
      </w:pPr>
    </w:lvl>
    <w:lvl w:ilvl="2">
      <w:start w:val="1"/>
      <w:numFmt w:val="decimal"/>
      <w:lvlText w:val="%3."/>
      <w:lvlJc w:val="left"/>
      <w:pPr>
        <w:tabs>
          <w:tab w:val="num" w:pos="3528"/>
        </w:tabs>
        <w:ind w:left="3168" w:firstLine="0"/>
      </w:pPr>
    </w:lvl>
    <w:lvl w:ilvl="3">
      <w:start w:val="1"/>
      <w:numFmt w:val="lowerLetter"/>
      <w:lvlText w:val="%4)"/>
      <w:lvlJc w:val="left"/>
      <w:pPr>
        <w:tabs>
          <w:tab w:val="num" w:pos="4248"/>
        </w:tabs>
        <w:ind w:left="3888" w:firstLine="0"/>
      </w:pPr>
    </w:lvl>
    <w:lvl w:ilvl="4">
      <w:start w:val="1"/>
      <w:numFmt w:val="decimal"/>
      <w:lvlText w:val="(%5)"/>
      <w:lvlJc w:val="left"/>
      <w:pPr>
        <w:tabs>
          <w:tab w:val="num" w:pos="4968"/>
        </w:tabs>
        <w:ind w:left="4608" w:firstLine="0"/>
      </w:pPr>
    </w:lvl>
    <w:lvl w:ilvl="5">
      <w:start w:val="1"/>
      <w:numFmt w:val="lowerLetter"/>
      <w:lvlText w:val="(%6)"/>
      <w:lvlJc w:val="left"/>
      <w:pPr>
        <w:tabs>
          <w:tab w:val="num" w:pos="5688"/>
        </w:tabs>
        <w:ind w:left="5328" w:firstLine="0"/>
      </w:pPr>
    </w:lvl>
    <w:lvl w:ilvl="6">
      <w:start w:val="1"/>
      <w:numFmt w:val="lowerRoman"/>
      <w:lvlText w:val="(%7)"/>
      <w:lvlJc w:val="left"/>
      <w:pPr>
        <w:tabs>
          <w:tab w:val="num" w:pos="6408"/>
        </w:tabs>
        <w:ind w:left="6048" w:firstLine="0"/>
      </w:pPr>
    </w:lvl>
    <w:lvl w:ilvl="7">
      <w:start w:val="1"/>
      <w:numFmt w:val="lowerLetter"/>
      <w:lvlText w:val="(%8)"/>
      <w:lvlJc w:val="left"/>
      <w:pPr>
        <w:tabs>
          <w:tab w:val="num" w:pos="7128"/>
        </w:tabs>
        <w:ind w:left="6768" w:firstLine="0"/>
      </w:pPr>
    </w:lvl>
    <w:lvl w:ilvl="8">
      <w:start w:val="1"/>
      <w:numFmt w:val="lowerRoman"/>
      <w:lvlText w:val="(%9)"/>
      <w:lvlJc w:val="left"/>
      <w:pPr>
        <w:tabs>
          <w:tab w:val="num" w:pos="7848"/>
        </w:tabs>
        <w:ind w:left="7488" w:firstLine="0"/>
      </w:pPr>
    </w:lvl>
  </w:abstractNum>
  <w:abstractNum w:abstractNumId="4" w15:restartNumberingAfterBreak="0">
    <w:nsid w:val="7BB06994"/>
    <w:multiLevelType w:val="multilevel"/>
    <w:tmpl w:val="E7C64E9A"/>
    <w:lvl w:ilvl="0">
      <w:start w:val="1"/>
      <w:numFmt w:val="upperRoman"/>
      <w:pStyle w:val="1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upperLetter"/>
      <w:lvlText w:val="%2."/>
      <w:lvlJc w:val="left"/>
      <w:pPr>
        <w:tabs>
          <w:tab w:val="num" w:pos="108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0"/>
    <w:lvlOverride w:ilvl="0">
      <w:lvl w:ilvl="0">
        <w:numFmt w:val="bullet"/>
        <w:pStyle w:val="a"/>
        <w:lvlText w:val=""/>
        <w:legacy w:legacy="1" w:legacySpace="0" w:legacyIndent="360"/>
        <w:lvlJc w:val="left"/>
        <w:pPr>
          <w:ind w:left="1253" w:hanging="360"/>
        </w:pPr>
        <w:rPr>
          <w:rFonts w:ascii="Wingdings" w:hAnsi="Wingdings" w:hint="default"/>
        </w:rPr>
      </w:lvl>
    </w:lvlOverride>
  </w:num>
  <w:num w:numId="9">
    <w:abstractNumId w:val="2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9B0"/>
    <w:rsid w:val="0000481A"/>
    <w:rsid w:val="00086D54"/>
    <w:rsid w:val="000B6800"/>
    <w:rsid w:val="001142AD"/>
    <w:rsid w:val="001768BE"/>
    <w:rsid w:val="001D5096"/>
    <w:rsid w:val="001E648B"/>
    <w:rsid w:val="00263034"/>
    <w:rsid w:val="002F1399"/>
    <w:rsid w:val="002F5F12"/>
    <w:rsid w:val="003662C2"/>
    <w:rsid w:val="0042163C"/>
    <w:rsid w:val="00445727"/>
    <w:rsid w:val="00507943"/>
    <w:rsid w:val="005739B0"/>
    <w:rsid w:val="0058386F"/>
    <w:rsid w:val="0058506C"/>
    <w:rsid w:val="005D0926"/>
    <w:rsid w:val="00625A66"/>
    <w:rsid w:val="006533EC"/>
    <w:rsid w:val="006A1669"/>
    <w:rsid w:val="006B6943"/>
    <w:rsid w:val="007E612D"/>
    <w:rsid w:val="008C796A"/>
    <w:rsid w:val="009F60E6"/>
    <w:rsid w:val="00A33775"/>
    <w:rsid w:val="00A42051"/>
    <w:rsid w:val="00A73DBE"/>
    <w:rsid w:val="00B96B63"/>
    <w:rsid w:val="00DC6809"/>
    <w:rsid w:val="00EF0C2B"/>
    <w:rsid w:val="00EF1A5A"/>
    <w:rsid w:val="00F37CCE"/>
    <w:rsid w:val="00FA7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D346FB"/>
  <w15:docId w15:val="{DD7401B0-DC5E-41BD-8A5F-5A96FDDDB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07943"/>
    <w:rPr>
      <w:rFonts w:eastAsia="굴림"/>
      <w:sz w:val="24"/>
      <w:szCs w:val="24"/>
      <w:lang w:eastAsia="ko-KR"/>
    </w:rPr>
  </w:style>
  <w:style w:type="paragraph" w:styleId="10">
    <w:name w:val="heading 1"/>
    <w:basedOn w:val="a1"/>
    <w:next w:val="a1"/>
    <w:qFormat/>
    <w:pPr>
      <w:keepNext/>
      <w:widowControl w:val="0"/>
      <w:snapToGrid w:val="0"/>
      <w:spacing w:after="240" w:line="480" w:lineRule="atLeast"/>
      <w:ind w:left="720" w:hanging="720"/>
      <w:jc w:val="center"/>
      <w:outlineLvl w:val="0"/>
    </w:pPr>
    <w:rPr>
      <w:b/>
      <w:caps/>
    </w:rPr>
  </w:style>
  <w:style w:type="paragraph" w:styleId="20">
    <w:name w:val="heading 2"/>
    <w:basedOn w:val="a1"/>
    <w:next w:val="a1"/>
    <w:qFormat/>
    <w:pPr>
      <w:spacing w:line="480" w:lineRule="atLeast"/>
      <w:outlineLvl w:val="1"/>
    </w:pPr>
    <w:rPr>
      <w:b/>
    </w:rPr>
  </w:style>
  <w:style w:type="paragraph" w:styleId="30">
    <w:name w:val="heading 3"/>
    <w:basedOn w:val="a1"/>
    <w:next w:val="a1"/>
    <w:qFormat/>
    <w:pPr>
      <w:spacing w:line="480" w:lineRule="atLeast"/>
      <w:jc w:val="center"/>
      <w:outlineLvl w:val="2"/>
    </w:pPr>
    <w:rPr>
      <w:b/>
    </w:rPr>
  </w:style>
  <w:style w:type="paragraph" w:styleId="4">
    <w:name w:val="heading 4"/>
    <w:basedOn w:val="a1"/>
    <w:next w:val="a1"/>
    <w:qFormat/>
    <w:pPr>
      <w:widowControl w:val="0"/>
      <w:snapToGrid w:val="0"/>
      <w:spacing w:line="480" w:lineRule="atLeast"/>
      <w:outlineLvl w:val="3"/>
    </w:pPr>
    <w:rPr>
      <w:b/>
      <w:bCs/>
    </w:rPr>
  </w:style>
  <w:style w:type="paragraph" w:styleId="5">
    <w:name w:val="heading 5"/>
    <w:basedOn w:val="a1"/>
    <w:next w:val="a1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1"/>
    <w:next w:val="a1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1"/>
    <w:next w:val="a1"/>
    <w:qFormat/>
    <w:pPr>
      <w:spacing w:before="240" w:after="60"/>
      <w:outlineLvl w:val="6"/>
    </w:pPr>
  </w:style>
  <w:style w:type="paragraph" w:styleId="8">
    <w:name w:val="heading 8"/>
    <w:basedOn w:val="a1"/>
    <w:next w:val="a1"/>
    <w:qFormat/>
    <w:pPr>
      <w:spacing w:before="240" w:after="60"/>
      <w:outlineLvl w:val="7"/>
    </w:pPr>
    <w:rPr>
      <w:i/>
      <w:iCs/>
    </w:rPr>
  </w:style>
  <w:style w:type="paragraph" w:styleId="9">
    <w:name w:val="heading 9"/>
    <w:basedOn w:val="a1"/>
    <w:next w:val="a1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1"/>
    <w:qFormat/>
    <w:pPr>
      <w:spacing w:before="3600" w:after="280"/>
      <w:jc w:val="center"/>
    </w:pPr>
    <w:rPr>
      <w:sz w:val="28"/>
      <w:szCs w:val="28"/>
    </w:rPr>
  </w:style>
  <w:style w:type="character" w:customStyle="1" w:styleId="Char">
    <w:name w:val="본문 Char"/>
    <w:basedOn w:val="a2"/>
    <w:link w:val="a6"/>
  </w:style>
  <w:style w:type="paragraph" w:styleId="a6">
    <w:name w:val="Body Text"/>
    <w:basedOn w:val="a1"/>
    <w:link w:val="Char"/>
    <w:pPr>
      <w:widowControl w:val="0"/>
      <w:tabs>
        <w:tab w:val="left" w:pos="10800"/>
      </w:tabs>
      <w:snapToGrid w:val="0"/>
      <w:spacing w:line="480" w:lineRule="atLeast"/>
      <w:ind w:firstLine="720"/>
    </w:pPr>
  </w:style>
  <w:style w:type="paragraph" w:styleId="a7">
    <w:name w:val="Balloon Text"/>
    <w:basedOn w:val="a1"/>
    <w:semiHidden/>
    <w:rPr>
      <w:rFonts w:ascii="Tahoma" w:hAnsi="Tahoma" w:cs="Tahoma"/>
      <w:sz w:val="16"/>
      <w:szCs w:val="16"/>
    </w:rPr>
  </w:style>
  <w:style w:type="paragraph" w:customStyle="1" w:styleId="1">
    <w:name w:val="목록 수준 1"/>
    <w:basedOn w:val="a1"/>
    <w:pPr>
      <w:numPr>
        <w:numId w:val="2"/>
      </w:numPr>
      <w:spacing w:line="480" w:lineRule="atLeast"/>
    </w:pPr>
    <w:rPr>
      <w:lang w:val="ko-KR" w:bidi="ko-KR"/>
    </w:rPr>
  </w:style>
  <w:style w:type="paragraph" w:customStyle="1" w:styleId="2">
    <w:name w:val="목록 수준 2"/>
    <w:basedOn w:val="a1"/>
    <w:pPr>
      <w:numPr>
        <w:numId w:val="4"/>
      </w:numPr>
      <w:spacing w:line="480" w:lineRule="atLeast"/>
    </w:pPr>
    <w:rPr>
      <w:lang w:val="ko-KR" w:bidi="ko-KR"/>
    </w:rPr>
  </w:style>
  <w:style w:type="paragraph" w:customStyle="1" w:styleId="3">
    <w:name w:val="목록 수준 3"/>
    <w:basedOn w:val="a1"/>
    <w:pPr>
      <w:numPr>
        <w:numId w:val="6"/>
      </w:numPr>
      <w:spacing w:line="480" w:lineRule="atLeast"/>
    </w:pPr>
    <w:rPr>
      <w:lang w:val="ko-KR" w:bidi="ko-KR"/>
    </w:rPr>
  </w:style>
  <w:style w:type="paragraph" w:customStyle="1" w:styleId="11">
    <w:name w:val="참고 문헌1"/>
    <w:basedOn w:val="a1"/>
    <w:pPr>
      <w:spacing w:before="240" w:line="480" w:lineRule="atLeast"/>
      <w:ind w:left="720" w:hanging="720"/>
    </w:pPr>
    <w:rPr>
      <w:lang w:val="ko-KR" w:bidi="ko-KR"/>
    </w:rPr>
  </w:style>
  <w:style w:type="paragraph" w:customStyle="1" w:styleId="a">
    <w:name w:val="확인 목록 항목"/>
    <w:basedOn w:val="a1"/>
    <w:pPr>
      <w:widowControl w:val="0"/>
      <w:numPr>
        <w:numId w:val="8"/>
      </w:numPr>
      <w:snapToGrid w:val="0"/>
      <w:spacing w:before="240"/>
    </w:pPr>
    <w:rPr>
      <w:rFonts w:ascii="Arial" w:hAnsi="Arial" w:cs="Arial"/>
      <w:lang w:val="ko-KR" w:bidi="ko-KR"/>
    </w:rPr>
  </w:style>
  <w:style w:type="paragraph" w:customStyle="1" w:styleId="a8">
    <w:name w:val="확인 목록 제목"/>
    <w:basedOn w:val="a1"/>
    <w:pPr>
      <w:widowControl w:val="0"/>
      <w:spacing w:after="240"/>
      <w:jc w:val="center"/>
    </w:pPr>
    <w:rPr>
      <w:rFonts w:ascii="Arial" w:hAnsi="Arial" w:cs="Arial"/>
      <w:b/>
      <w:sz w:val="32"/>
      <w:szCs w:val="32"/>
      <w:lang w:val="ko-KR" w:bidi="ko-KR"/>
    </w:rPr>
  </w:style>
  <w:style w:type="paragraph" w:customStyle="1" w:styleId="a0">
    <w:name w:val="확인 목록 번호 매기기"/>
    <w:basedOn w:val="a1"/>
    <w:pPr>
      <w:widowControl w:val="0"/>
      <w:numPr>
        <w:numId w:val="10"/>
      </w:numPr>
      <w:tabs>
        <w:tab w:val="left" w:pos="864"/>
      </w:tabs>
      <w:spacing w:before="240"/>
    </w:pPr>
    <w:rPr>
      <w:rFonts w:ascii="Arial" w:hAnsi="Arial" w:cs="Arial"/>
      <w:b/>
      <w:sz w:val="32"/>
      <w:szCs w:val="32"/>
      <w:lang w:val="ko-KR" w:bidi="ko-KR"/>
    </w:rPr>
  </w:style>
  <w:style w:type="character" w:styleId="a9">
    <w:name w:val="page number"/>
    <w:basedOn w:val="a2"/>
    <w:rsid w:val="001E648B"/>
    <w:rPr>
      <w:rFonts w:eastAsia="굴림"/>
    </w:rPr>
  </w:style>
  <w:style w:type="paragraph" w:styleId="TOC">
    <w:name w:val="TOC Heading"/>
    <w:basedOn w:val="10"/>
    <w:next w:val="a1"/>
    <w:uiPriority w:val="39"/>
    <w:unhideWhenUsed/>
    <w:qFormat/>
    <w:rsid w:val="00086D54"/>
    <w:pPr>
      <w:keepLines/>
      <w:widowControl/>
      <w:snapToGrid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365F91" w:themeColor="accent1" w:themeShade="BF"/>
      <w:sz w:val="32"/>
      <w:szCs w:val="32"/>
    </w:rPr>
  </w:style>
  <w:style w:type="paragraph" w:styleId="21">
    <w:name w:val="toc 2"/>
    <w:basedOn w:val="a1"/>
    <w:next w:val="a1"/>
    <w:autoRedefine/>
    <w:uiPriority w:val="39"/>
    <w:unhideWhenUsed/>
    <w:rsid w:val="00086D54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1"/>
    <w:next w:val="a1"/>
    <w:autoRedefine/>
    <w:uiPriority w:val="39"/>
    <w:unhideWhenUsed/>
    <w:rsid w:val="00086D54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086D54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a">
    <w:name w:val="Hyperlink"/>
    <w:basedOn w:val="a2"/>
    <w:uiPriority w:val="99"/>
    <w:unhideWhenUsed/>
    <w:rsid w:val="00086D54"/>
    <w:rPr>
      <w:color w:val="0000FF" w:themeColor="hyperlink"/>
      <w:u w:val="single"/>
    </w:rPr>
  </w:style>
  <w:style w:type="paragraph" w:styleId="ab">
    <w:name w:val="Normal (Web)"/>
    <w:basedOn w:val="a1"/>
    <w:uiPriority w:val="99"/>
    <w:semiHidden/>
    <w:unhideWhenUsed/>
    <w:rsid w:val="00086D54"/>
    <w:pPr>
      <w:spacing w:before="100" w:beforeAutospacing="1" w:after="100" w:afterAutospacing="1"/>
    </w:pPr>
    <w:rPr>
      <w:rFonts w:ascii="굴림" w:hAnsi="굴림" w:cs="굴림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3.jpeg"/><Relationship Id="rId34" Type="http://schemas.openxmlformats.org/officeDocument/2006/relationships/image" Target="media/image23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18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1.jpeg"/><Relationship Id="rId37" Type="http://schemas.openxmlformats.org/officeDocument/2006/relationships/image" Target="media/image2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settings" Target="settings.xml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19.jpeg"/><Relationship Id="rId35" Type="http://schemas.openxmlformats.org/officeDocument/2006/relationships/image" Target="media/image2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4.png"/><Relationship Id="rId20" Type="http://schemas.openxmlformats.org/officeDocument/2006/relationships/image" Target="media/image12.jpe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0.jpe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oYang\AppData\Roaming\Microsoft\Templates\&#54617;&#49373;%20&#48372;&#44256;&#49436;%20&#44060;&#50836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DCFB57-E8EF-4503-A8D1-3FC3D06154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67DCA00-5D37-4038-9D80-FBB4D0589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학생 보고서 개요.dotx</Template>
  <TotalTime>242</TotalTime>
  <Pages>16</Pages>
  <Words>821</Words>
  <Characters>4685</Characters>
  <Application>Microsoft Office Word</Application>
  <DocSecurity>0</DocSecurity>
  <Lines>39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ender the</cp:lastModifiedBy>
  <cp:revision>10</cp:revision>
  <dcterms:created xsi:type="dcterms:W3CDTF">2017-12-09T14:41:00Z</dcterms:created>
  <dcterms:modified xsi:type="dcterms:W3CDTF">2017-12-19T03:30:00Z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TC010183721042</vt:lpwstr>
  </property>
</Properties>
</file>